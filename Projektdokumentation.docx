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bookmarkStart w:id="1" w:name="_Hlk484939372"/>
      <w:bookmarkEnd w:id="1"/>
      <w:r w:rsidRPr="005362D1">
        <w:rPr>
          <w:sz w:val="18"/>
          <w:szCs w:val="24"/>
        </w:rPr>
        <w:t>Eingereicht von</w:t>
      </w:r>
    </w:p>
    <w:p w:rsidR="008825F9" w:rsidRPr="005362D1" w:rsidRDefault="00C80CE3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>Name des Studenten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342145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>
        <w:rPr>
          <w:sz w:val="18"/>
          <w:szCs w:val="18"/>
        </w:rPr>
        <w:t>Angefertigt am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 xml:space="preserve">Institut für Wirtschaftsinformatik – 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A13F26">
        <w:rPr>
          <w:rStyle w:val="Fett"/>
          <w:sz w:val="18"/>
          <w:szCs w:val="24"/>
        </w:rPr>
        <w:t>Data &amp; Knowledge Engineering</w:t>
      </w:r>
    </w:p>
    <w:p w:rsidR="008825F9" w:rsidRPr="00A13F26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A13F26" w:rsidRDefault="0029514A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A13F26">
        <w:rPr>
          <w:sz w:val="18"/>
          <w:szCs w:val="24"/>
        </w:rPr>
        <w:t>Beurteiler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A13F26">
        <w:rPr>
          <w:rStyle w:val="Fett"/>
          <w:sz w:val="18"/>
          <w:szCs w:val="24"/>
        </w:rPr>
        <w:t>o.</w:t>
      </w:r>
      <w:r w:rsidR="005362D1" w:rsidRPr="00A13F26">
        <w:rPr>
          <w:rStyle w:val="Fett"/>
          <w:sz w:val="18"/>
          <w:szCs w:val="24"/>
        </w:rPr>
        <w:t xml:space="preserve"> </w:t>
      </w:r>
      <w:r w:rsidRPr="00A13F26">
        <w:rPr>
          <w:rStyle w:val="Fett"/>
          <w:sz w:val="18"/>
          <w:szCs w:val="24"/>
        </w:rPr>
        <w:t xml:space="preserve">Univ.-Prof. </w:t>
      </w:r>
      <w:r w:rsidRPr="005362D1">
        <w:rPr>
          <w:rStyle w:val="Fett"/>
          <w:sz w:val="18"/>
          <w:szCs w:val="24"/>
        </w:rPr>
        <w:t xml:space="preserve">DI Dr. 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 xml:space="preserve">Michael </w:t>
      </w:r>
      <w:proofErr w:type="spellStart"/>
      <w:r w:rsidRPr="005362D1">
        <w:rPr>
          <w:rStyle w:val="Fett"/>
          <w:sz w:val="18"/>
          <w:szCs w:val="24"/>
        </w:rPr>
        <w:t>Schrefl</w:t>
      </w:r>
      <w:proofErr w:type="spellEnd"/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5362D1">
        <w:rPr>
          <w:sz w:val="18"/>
          <w:szCs w:val="24"/>
        </w:rPr>
        <w:t>Mitbetreuung</w:t>
      </w:r>
    </w:p>
    <w:p w:rsidR="008825F9" w:rsidRPr="005362D1" w:rsidRDefault="00323065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rStyle w:val="Fett"/>
          <w:sz w:val="18"/>
          <w:szCs w:val="24"/>
        </w:rPr>
      </w:pPr>
      <w:r w:rsidRPr="005362D1">
        <w:rPr>
          <w:rStyle w:val="Fett"/>
          <w:sz w:val="18"/>
          <w:szCs w:val="24"/>
        </w:rPr>
        <w:t>Mitbetreuer Name</w:t>
      </w: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</w:p>
    <w:p w:rsidR="008825F9" w:rsidRPr="005362D1" w:rsidRDefault="008825F9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sz w:val="18"/>
          <w:szCs w:val="24"/>
        </w:rPr>
      </w:pPr>
      <w:r w:rsidRPr="005362D1">
        <w:rPr>
          <w:sz w:val="18"/>
          <w:szCs w:val="24"/>
        </w:rPr>
        <w:t>Monat Jahr</w:t>
      </w:r>
    </w:p>
    <w:p w:rsidR="008825F9" w:rsidRPr="005362D1" w:rsidRDefault="00B25CC2" w:rsidP="00FA5ED7">
      <w:pPr>
        <w:pStyle w:val="InformationenzumAbsender"/>
        <w:framePr w:h="3385" w:hSpace="142" w:wrap="around" w:vAnchor="page" w:x="8897" w:y="3074" w:anchorLock="1"/>
        <w:suppressAutoHyphens/>
        <w:spacing w:after="0" w:line="240" w:lineRule="exact"/>
        <w:jc w:val="left"/>
        <w:rPr>
          <w:b/>
          <w:sz w:val="18"/>
          <w:szCs w:val="24"/>
        </w:rPr>
      </w:pPr>
      <w:r w:rsidRPr="005362D1">
        <w:rPr>
          <w:b/>
          <w:sz w:val="18"/>
          <w:szCs w:val="24"/>
        </w:rPr>
        <w:fldChar w:fldCharType="begin"/>
      </w:r>
      <w:r w:rsidRPr="005362D1">
        <w:rPr>
          <w:b/>
          <w:sz w:val="18"/>
          <w:szCs w:val="24"/>
        </w:rPr>
        <w:instrText xml:space="preserve"> TIME \@ "MMMM yyyy" </w:instrText>
      </w:r>
      <w:r w:rsidRPr="005362D1">
        <w:rPr>
          <w:b/>
          <w:sz w:val="18"/>
          <w:szCs w:val="24"/>
        </w:rPr>
        <w:fldChar w:fldCharType="separate"/>
      </w:r>
      <w:r w:rsidR="00A13F26">
        <w:rPr>
          <w:b/>
          <w:noProof/>
          <w:sz w:val="18"/>
          <w:szCs w:val="24"/>
        </w:rPr>
        <w:t>Juni 2020</w:t>
      </w:r>
      <w:r w:rsidRPr="005362D1">
        <w:rPr>
          <w:b/>
          <w:sz w:val="18"/>
          <w:szCs w:val="24"/>
        </w:rPr>
        <w:fldChar w:fldCharType="end"/>
      </w:r>
    </w:p>
    <w:p w:rsidR="008825F9" w:rsidRDefault="008825F9" w:rsidP="008825F9">
      <w:pPr>
        <w:sectPr w:rsidR="008825F9" w:rsidSect="00E9296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531" w:right="794" w:bottom="567" w:left="1134" w:header="567" w:footer="567" w:gutter="0"/>
          <w:pgNumType w:start="0"/>
          <w:cols w:space="708"/>
          <w:formProt w:val="0"/>
          <w:titlePg/>
          <w:docGrid w:linePitch="360"/>
        </w:sect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41E645EC" wp14:editId="65CFA07E">
                <wp:simplePos x="0" y="0"/>
                <wp:positionH relativeFrom="margin">
                  <wp:align>left</wp:align>
                </wp:positionH>
                <wp:positionV relativeFrom="page">
                  <wp:posOffset>6837045</wp:posOffset>
                </wp:positionV>
                <wp:extent cx="4982400" cy="35136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400" cy="351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rt"/>
                              <w:tag w:val="Art"/>
                              <w:id w:val="-745569855"/>
                              <w:placeholder>
                                <w:docPart w:val="DFE20FB101C7E94F87A5DA496769F4BD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arbeit" w:value="Bachelorarbeit"/>
                                <w:listItem w:displayText="Masterarbeit" w:value="Masterarbeit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>zur Erlangung des akademischen Grades</w:t>
                            </w:r>
                          </w:p>
                          <w:sdt>
                            <w:sdtPr>
                              <w:alias w:val="Akademischer Grad"/>
                              <w:tag w:val="Akademischer Grad"/>
                              <w:id w:val="-1059164002"/>
                              <w:placeholder>
                                <w:docPart w:val="18D64BCE0859D944AA39204F15F76F46"/>
                              </w:placeholder>
                              <w:showingPlcHdr/>
                              <w:comboBox>
                                <w:listItem w:value="Wählen Sie ein Element aus."/>
                                <w:listItem w:displayText="Bachelor of Science" w:value="Bachelor of Science"/>
                                <w:listItem w:displayText="Master of Science" w:value="Master of Science"/>
                              </w:comboBox>
                            </w:sdtPr>
                            <w:sdtEndPr/>
                            <w:sdtContent>
                              <w:p w:rsidR="00323065" w:rsidRDefault="0004223A" w:rsidP="008825F9">
                                <w:pPr>
                                  <w:pStyle w:val="Untertitel"/>
                                </w:pPr>
                                <w:r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p>
                            </w:sdtContent>
                          </w:sdt>
                          <w:p w:rsidR="00323065" w:rsidRDefault="00323065" w:rsidP="008825F9">
                            <w:r>
                              <w:t xml:space="preserve">im </w:t>
                            </w:r>
                            <w:sdt>
                              <w:sdtPr>
                                <w:alias w:val="Studium"/>
                                <w:tag w:val="Studium"/>
                                <w:id w:val="-2009045714"/>
                                <w:placeholder>
                                  <w:docPart w:val="18D64BCE0859D944AA39204F15F76F46"/>
                                </w:placeholder>
                                <w:showingPlcHdr/>
                                <w:comboBox>
                                  <w:listItem w:value="Wählen Sie ein Element aus."/>
                                  <w:listItem w:displayText="Bachelorstudium" w:value="Bachelorstudium"/>
                                  <w:listItem w:displayText="Masterstudium" w:value="Masterstudium"/>
                                </w:comboBox>
                              </w:sdtPr>
                              <w:sdtEndPr/>
                              <w:sdtContent>
                                <w:r w:rsidR="0004223A" w:rsidRPr="00EE3DA8">
                                  <w:rPr>
                                    <w:rStyle w:val="Platzhaltertext"/>
                                  </w:rPr>
                                  <w:t>Wählen Sie ein Element aus.</w:t>
                                </w:r>
                              </w:sdtContent>
                            </w:sdt>
                          </w:p>
                          <w:p w:rsidR="00323065" w:rsidRDefault="00323065" w:rsidP="008825F9">
                            <w:pPr>
                              <w:pStyle w:val="Untertitel"/>
                            </w:pPr>
                            <w:r>
                              <w:t>Wirtschaftsinformatik</w:t>
                            </w:r>
                          </w:p>
                          <w:p w:rsidR="00323065" w:rsidRPr="00E77FA5" w:rsidRDefault="00323065" w:rsidP="008825F9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645E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538.35pt;width:392.3pt;height:276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" filled="f" stroked="f">
                <v:textbox>
                  <w:txbxContent>
                    <w:sdt>
                      <w:sdtPr>
                        <w:alias w:val="Art"/>
                        <w:tag w:val="Art"/>
                        <w:id w:val="-745569855"/>
                        <w:placeholder>
                          <w:docPart w:val="DFE20FB101C7E94F87A5DA496769F4BD"/>
                        </w:placeholder>
                        <w:showingPlcHdr/>
                        <w:comboBox>
                          <w:listItem w:value="Wählen Sie ein Element aus."/>
                          <w:listItem w:displayText="Bachelorarbeit" w:value="Bachelorarbeit"/>
                          <w:listItem w:displayText="Masterarbeit" w:value="Masterarbeit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>zur Erlangung des akademischen Grades</w:t>
                      </w:r>
                    </w:p>
                    <w:sdt>
                      <w:sdtPr>
                        <w:alias w:val="Akademischer Grad"/>
                        <w:tag w:val="Akademischer Grad"/>
                        <w:id w:val="-1059164002"/>
                        <w:placeholder>
                          <w:docPart w:val="18D64BCE0859D944AA39204F15F76F46"/>
                        </w:placeholder>
                        <w:showingPlcHdr/>
                        <w:comboBox>
                          <w:listItem w:value="Wählen Sie ein Element aus."/>
                          <w:listItem w:displayText="Bachelor of Science" w:value="Bachelor of Science"/>
                          <w:listItem w:displayText="Master of Science" w:value="Master of Science"/>
                        </w:comboBox>
                      </w:sdtPr>
                      <w:sdtEndPr/>
                      <w:sdtContent>
                        <w:p w:rsidR="00323065" w:rsidRDefault="0004223A" w:rsidP="008825F9">
                          <w:pPr>
                            <w:pStyle w:val="Untertitel"/>
                          </w:pPr>
                          <w:r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p>
                      </w:sdtContent>
                    </w:sdt>
                    <w:p w:rsidR="00323065" w:rsidRDefault="00323065" w:rsidP="008825F9">
                      <w:r>
                        <w:t xml:space="preserve">im </w:t>
                      </w:r>
                      <w:sdt>
                        <w:sdtPr>
                          <w:alias w:val="Studium"/>
                          <w:tag w:val="Studium"/>
                          <w:id w:val="-2009045714"/>
                          <w:placeholder>
                            <w:docPart w:val="18D64BCE0859D944AA39204F15F76F46"/>
                          </w:placeholder>
                          <w:showingPlcHdr/>
                          <w:comboBox>
                            <w:listItem w:value="Wählen Sie ein Element aus."/>
                            <w:listItem w:displayText="Bachelorstudium" w:value="Bachelorstudium"/>
                            <w:listItem w:displayText="Masterstudium" w:value="Masterstudium"/>
                          </w:comboBox>
                        </w:sdtPr>
                        <w:sdtEndPr/>
                        <w:sdtContent>
                          <w:r w:rsidR="0004223A" w:rsidRPr="00EE3DA8">
                            <w:rPr>
                              <w:rStyle w:val="Platzhaltertext"/>
                            </w:rPr>
                            <w:t>Wählen Sie ein Element aus.</w:t>
                          </w:r>
                        </w:sdtContent>
                      </w:sdt>
                    </w:p>
                    <w:p w:rsidR="00323065" w:rsidRDefault="00323065" w:rsidP="008825F9">
                      <w:pPr>
                        <w:pStyle w:val="Untertitel"/>
                      </w:pPr>
                      <w:r>
                        <w:t>Wirtschaftsinformatik</w:t>
                      </w:r>
                    </w:p>
                    <w:p w:rsidR="00323065" w:rsidRPr="00E77FA5" w:rsidRDefault="00323065" w:rsidP="008825F9">
                      <w:pPr>
                        <w:pStyle w:val="Untertitel"/>
                      </w:pP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61312" behindDoc="0" locked="1" layoutInCell="1" allowOverlap="1" wp14:anchorId="6C6A57FF" wp14:editId="0E84C1B7">
            <wp:simplePos x="0" y="0"/>
            <wp:positionH relativeFrom="margin">
              <wp:align>left</wp:align>
            </wp:positionH>
            <wp:positionV relativeFrom="page">
              <wp:posOffset>5198745</wp:posOffset>
            </wp:positionV>
            <wp:extent cx="1836000" cy="169200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000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30ED856" wp14:editId="593288EF">
                <wp:simplePos x="0" y="0"/>
                <wp:positionH relativeFrom="margin">
                  <wp:align>left</wp:align>
                </wp:positionH>
                <wp:positionV relativeFrom="page">
                  <wp:posOffset>1932305</wp:posOffset>
                </wp:positionV>
                <wp:extent cx="4849200" cy="3322800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200" cy="332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065" w:rsidRPr="00945870" w:rsidRDefault="00323065" w:rsidP="008825F9">
                            <w:pPr>
                              <w:pStyle w:val="Titel"/>
                              <w:spacing w:line="199" w:lineRule="auto"/>
                              <w:jc w:val="left"/>
                              <w:rPr>
                                <w:sz w:val="52"/>
                              </w:rPr>
                            </w:pPr>
                            <w:r>
                              <w:rPr>
                                <w:caps w:val="0"/>
                                <w:sz w:val="52"/>
                              </w:rPr>
                              <w:t>Titel der Arbeit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D856" id="_x0000_s1027" type="#_x0000_t202" style="position:absolute;left:0;text-align:left;margin-left:0;margin-top:152.15pt;width:381.85pt;height:261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" filled="f" stroked="f">
                <v:textbox>
                  <w:txbxContent>
                    <w:p w:rsidR="00323065" w:rsidRPr="00945870" w:rsidRDefault="00323065" w:rsidP="008825F9">
                      <w:pPr>
                        <w:pStyle w:val="Titel"/>
                        <w:spacing w:line="199" w:lineRule="auto"/>
                        <w:jc w:val="left"/>
                        <w:rPr>
                          <w:sz w:val="52"/>
                        </w:rPr>
                      </w:pPr>
                      <w:r>
                        <w:rPr>
                          <w:caps w:val="0"/>
                          <w:sz w:val="52"/>
                        </w:rPr>
                        <w:t>Titel der Arbeit</w:t>
                      </w:r>
                    </w:p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1351C3" w:rsidRDefault="001351C3" w:rsidP="001351C3">
      <w:pPr>
        <w:pStyle w:val="DokumententitelJKU"/>
      </w:pPr>
      <w:r>
        <w:lastRenderedPageBreak/>
        <w:t>Eidesstattliche Erklärung</w:t>
      </w:r>
    </w:p>
    <w:p w:rsidR="001351C3" w:rsidRDefault="001351C3" w:rsidP="001351C3">
      <w:r>
        <w:t xml:space="preserve">Ich erkläre an Eides statt, dass ich die vorliegende </w:t>
      </w:r>
      <w:sdt>
        <w:sdtPr>
          <w:alias w:val="Art"/>
          <w:tag w:val="Art"/>
          <w:id w:val="1431779828"/>
          <w:placeholder>
            <w:docPart w:val="18D64BCE0859D944AA39204F15F76F46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selbstständig und ohne fremde Hilfe verfasst, andere als die angegebenen Quellen und Hilfsmittel nicht benutzt bzw. die wörtlich oder sinngemäß entnommenen Stellen als solche kenntlich gemacht habe.</w:t>
      </w:r>
    </w:p>
    <w:p w:rsidR="001351C3" w:rsidRDefault="001351C3" w:rsidP="001351C3">
      <w:r>
        <w:t xml:space="preserve">Die vorliegende </w:t>
      </w:r>
      <w:sdt>
        <w:sdtPr>
          <w:alias w:val="Art"/>
          <w:tag w:val="Art"/>
          <w:id w:val="548111608"/>
          <w:placeholder>
            <w:docPart w:val="80A06F7DCDE89B4FB31302473974E970"/>
          </w:placeholder>
          <w:showingPlcHdr/>
          <w:comboBox>
            <w:listItem w:value="Wählen Sie ein Element aus."/>
            <w:listItem w:displayText="Bachelorarbeit" w:value="Bachelorarbeit"/>
            <w:listItem w:displayText="Masterarbeit" w:value="Masterarbeit"/>
          </w:comboBox>
        </w:sdtPr>
        <w:sdtEndPr/>
        <w:sdtContent>
          <w:r w:rsidR="0004223A" w:rsidRPr="00EE3DA8">
            <w:rPr>
              <w:rStyle w:val="Platzhaltertext"/>
            </w:rPr>
            <w:t>Wählen Sie ein Element aus.</w:t>
          </w:r>
        </w:sdtContent>
      </w:sdt>
      <w:r w:rsidR="0004223A">
        <w:t xml:space="preserve"> </w:t>
      </w:r>
      <w:r>
        <w:t>ist mit dem elektronisch übermittelten Textdokument identisch.</w:t>
      </w:r>
    </w:p>
    <w:p w:rsidR="00F834A2" w:rsidRDefault="00F834A2" w:rsidP="001351C3"/>
    <w:p w:rsidR="0004223A" w:rsidRDefault="0004223A" w:rsidP="001351C3"/>
    <w:p w:rsidR="0004223A" w:rsidRDefault="0004223A" w:rsidP="0004223A">
      <w:pPr>
        <w:spacing w:after="100"/>
      </w:pPr>
      <w:r>
        <w:t xml:space="preserve">Linz, </w:t>
      </w:r>
      <w:r>
        <w:fldChar w:fldCharType="begin"/>
      </w:r>
      <w:r>
        <w:instrText xml:space="preserve"> TIME \@ "dd.MM.yyyy" </w:instrText>
      </w:r>
      <w:r>
        <w:fldChar w:fldCharType="separate"/>
      </w:r>
      <w:r w:rsidR="00A13F26">
        <w:rPr>
          <w:noProof/>
        </w:rPr>
        <w:t>21.06.2020</w:t>
      </w:r>
      <w:r>
        <w:fldChar w:fldCharType="end"/>
      </w:r>
    </w:p>
    <w:p w:rsidR="001351C3" w:rsidRDefault="001351C3" w:rsidP="0004223A">
      <w:pPr>
        <w:pBdr>
          <w:top w:val="single" w:sz="4" w:space="1" w:color="auto"/>
        </w:pBdr>
        <w:tabs>
          <w:tab w:val="right" w:pos="9781"/>
        </w:tabs>
      </w:pPr>
      <w:r>
        <w:t>Ort, Datum</w:t>
      </w:r>
      <w:r w:rsidR="00784292">
        <w:tab/>
        <w:t>Unterschrift</w:t>
      </w:r>
    </w:p>
    <w:p w:rsidR="00F834A2" w:rsidRDefault="00F834A2" w:rsidP="001351C3"/>
    <w:p w:rsidR="001351C3" w:rsidRDefault="001351C3">
      <w:pPr>
        <w:spacing w:after="160" w:line="259" w:lineRule="auto"/>
        <w:rPr>
          <w:rFonts w:asciiTheme="minorHAnsi" w:hAnsiTheme="minorHAnsi"/>
          <w:b/>
          <w:caps/>
          <w:sz w:val="32"/>
        </w:rPr>
      </w:pPr>
      <w:r>
        <w:br w:type="page"/>
      </w:r>
    </w:p>
    <w:p w:rsidR="00946CE4" w:rsidRPr="00092E11" w:rsidRDefault="00E92963" w:rsidP="003D7EC7">
      <w:pPr>
        <w:pStyle w:val="DokumententitelJKU"/>
      </w:pPr>
      <w:r w:rsidRPr="00092E11">
        <w:lastRenderedPageBreak/>
        <w:t>Kurzfassung</w:t>
      </w:r>
    </w:p>
    <w:p w:rsidR="00B66939" w:rsidRPr="00F1787A" w:rsidRDefault="0004223A" w:rsidP="00207147">
      <w:r>
        <w:rPr>
          <w:spacing w:val="-2"/>
        </w:rPr>
        <w:t>Kurzfassung hier einfügen …</w:t>
      </w:r>
    </w:p>
    <w:p w:rsidR="003E000C" w:rsidRPr="002C74CE" w:rsidRDefault="00E92963" w:rsidP="003E000C">
      <w:pPr>
        <w:pStyle w:val="DokumententitelJKU"/>
      </w:pPr>
      <w:r w:rsidRPr="00FA26B5">
        <w:br w:type="page"/>
      </w:r>
      <w:r w:rsidR="003E000C">
        <w:lastRenderedPageBreak/>
        <w:t>Abstract</w:t>
      </w:r>
    </w:p>
    <w:p w:rsidR="003E000C" w:rsidRPr="002C74CE" w:rsidRDefault="003E000C" w:rsidP="003E000C">
      <w:r w:rsidRPr="002C74CE">
        <w:rPr>
          <w:spacing w:val="-2"/>
        </w:rPr>
        <w:t xml:space="preserve">Kurzfassung in </w:t>
      </w:r>
      <w:r>
        <w:rPr>
          <w:spacing w:val="-2"/>
        </w:rPr>
        <w:t>Englisch</w:t>
      </w:r>
      <w:r w:rsidRPr="002C74CE">
        <w:rPr>
          <w:spacing w:val="-2"/>
        </w:rPr>
        <w:t xml:space="preserve"> hier einfügen …</w:t>
      </w:r>
    </w:p>
    <w:p w:rsidR="003E000C" w:rsidRDefault="003E000C">
      <w:pPr>
        <w:spacing w:after="160" w:line="259" w:lineRule="auto"/>
        <w:jc w:val="left"/>
      </w:pPr>
      <w:r>
        <w:br w:type="page"/>
      </w:r>
    </w:p>
    <w:p w:rsidR="00E92963" w:rsidRPr="00FA26B5" w:rsidRDefault="00E92963" w:rsidP="00B95350">
      <w:pPr>
        <w:spacing w:after="160" w:line="259" w:lineRule="auto"/>
      </w:pPr>
    </w:p>
    <w:p w:rsidR="00325F13" w:rsidRDefault="00325F13" w:rsidP="00B776FF">
      <w:pPr>
        <w:pStyle w:val="DokumententitelJKU"/>
        <w:spacing w:before="0" w:after="200"/>
      </w:pPr>
      <w:r>
        <w:t>Inhaltsverzeichnis</w:t>
      </w:r>
    </w:p>
    <w:p w:rsidR="00A13F26" w:rsidRDefault="005C0082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665203" w:history="1">
        <w:r w:rsidR="00A13F26" w:rsidRPr="004B6F79">
          <w:rPr>
            <w:rStyle w:val="Hyperlink"/>
            <w:noProof/>
          </w:rPr>
          <w:t>1. Einleitung</w:t>
        </w:r>
        <w:r w:rsidR="00A13F26">
          <w:rPr>
            <w:noProof/>
            <w:webHidden/>
          </w:rPr>
          <w:tab/>
        </w:r>
        <w:r w:rsidR="00A13F26">
          <w:rPr>
            <w:noProof/>
            <w:webHidden/>
          </w:rPr>
          <w:fldChar w:fldCharType="begin"/>
        </w:r>
        <w:r w:rsidR="00A13F26">
          <w:rPr>
            <w:noProof/>
            <w:webHidden/>
          </w:rPr>
          <w:instrText xml:space="preserve"> PAGEREF _Toc43665203 \h </w:instrText>
        </w:r>
        <w:r w:rsidR="00A13F26">
          <w:rPr>
            <w:noProof/>
            <w:webHidden/>
          </w:rPr>
        </w:r>
        <w:r w:rsidR="00A13F26">
          <w:rPr>
            <w:noProof/>
            <w:webHidden/>
          </w:rPr>
          <w:fldChar w:fldCharType="separate"/>
        </w:r>
        <w:r w:rsidR="00A13F26">
          <w:rPr>
            <w:noProof/>
            <w:webHidden/>
          </w:rPr>
          <w:t>1</w:t>
        </w:r>
        <w:r w:rsidR="00A13F26"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1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04" w:history="1">
        <w:r w:rsidRPr="004B6F79">
          <w:rPr>
            <w:rStyle w:val="Hyperlink"/>
            <w:noProof/>
          </w:rPr>
          <w:t>2. Relationale Datenbank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05" w:history="1">
        <w:r w:rsidRPr="004B6F79">
          <w:rPr>
            <w:rStyle w:val="Hyperlink"/>
            <w:noProof/>
          </w:rPr>
          <w:t>2.1. UML-Diagramm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3"/>
        <w:rPr>
          <w:rFonts w:asciiTheme="minorHAnsi" w:eastAsiaTheme="minorEastAsia" w:hAnsiTheme="minorHAnsi"/>
          <w:sz w:val="24"/>
          <w:szCs w:val="24"/>
          <w:lang w:eastAsia="de-DE"/>
        </w:rPr>
      </w:pPr>
      <w:hyperlink w:anchor="_Toc43665206" w:history="1">
        <w:r w:rsidRPr="004B6F79">
          <w:rPr>
            <w:rStyle w:val="Hyperlink"/>
          </w:rPr>
          <w:t>2.1.1. Überschrift Ebene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_Toc43665206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13F26" w:rsidRDefault="00A13F26">
      <w:pPr>
        <w:pStyle w:val="Verzeichnis4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07" w:history="1">
        <w:r w:rsidRPr="004B6F79">
          <w:rPr>
            <w:rStyle w:val="Hyperlink"/>
            <w:noProof/>
          </w:rPr>
          <w:t>2.1.1.1. Überschrift Ebene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5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08" w:history="1">
        <w:r w:rsidRPr="004B6F79">
          <w:rPr>
            <w:rStyle w:val="Hyperlink"/>
            <w:noProof/>
          </w:rPr>
          <w:t>2.1.1.1.a. Überschrift Ebene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09" w:history="1">
        <w:r w:rsidRPr="004B6F79">
          <w:rPr>
            <w:rStyle w:val="Hyperlink"/>
            <w:noProof/>
          </w:rPr>
          <w:t>2.2. Aufzählungen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10" w:history="1">
        <w:r w:rsidRPr="004B6F79">
          <w:rPr>
            <w:rStyle w:val="Hyperlink"/>
            <w:noProof/>
          </w:rPr>
          <w:t>2.3.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11" w:history="1">
        <w:r w:rsidRPr="004B6F79">
          <w:rPr>
            <w:rStyle w:val="Hyperlink"/>
            <w:noProof/>
          </w:rPr>
          <w:t>2.4. Abbildungen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F26" w:rsidRDefault="00A13F26">
      <w:pPr>
        <w:pStyle w:val="Verzeichnis2"/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43665212" w:history="1">
        <w:r w:rsidRPr="004B6F79">
          <w:rPr>
            <w:rStyle w:val="Hyperlink"/>
            <w:noProof/>
          </w:rPr>
          <w:t>2.5. Listings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02E4" w:rsidRDefault="005C0082" w:rsidP="00B776FF">
      <w:pPr>
        <w:spacing w:after="0"/>
      </w:pPr>
      <w: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Abbildungsverzeichnis</w:t>
      </w:r>
    </w:p>
    <w:p w:rsidR="00BE73CB" w:rsidRDefault="00FA5ED7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32237077" w:history="1">
        <w:r w:rsidR="00BE73CB" w:rsidRPr="001B6ADA">
          <w:rPr>
            <w:rStyle w:val="Hyperlink"/>
            <w:noProof/>
          </w:rPr>
          <w:t>Abbildung 1: Ausschnitt aus der EU Car Rental Ontology</w:t>
        </w:r>
        <w:r w:rsidR="00BE73CB">
          <w:rPr>
            <w:noProof/>
            <w:webHidden/>
          </w:rPr>
          <w:tab/>
        </w:r>
        <w:r w:rsidR="00BE73CB">
          <w:rPr>
            <w:noProof/>
            <w:webHidden/>
          </w:rPr>
          <w:fldChar w:fldCharType="begin"/>
        </w:r>
        <w:r w:rsidR="00BE73CB">
          <w:rPr>
            <w:noProof/>
            <w:webHidden/>
          </w:rPr>
          <w:instrText xml:space="preserve"> PAGEREF _Toc32237077 \h </w:instrText>
        </w:r>
        <w:r w:rsidR="00BE73CB">
          <w:rPr>
            <w:noProof/>
            <w:webHidden/>
          </w:rPr>
        </w:r>
        <w:r w:rsidR="00BE73CB">
          <w:rPr>
            <w:noProof/>
            <w:webHidden/>
          </w:rPr>
          <w:fldChar w:fldCharType="separate"/>
        </w:r>
        <w:r w:rsidR="00BE73CB">
          <w:rPr>
            <w:noProof/>
            <w:webHidden/>
          </w:rPr>
          <w:t>2</w:t>
        </w:r>
        <w:r w:rsidR="00BE73CB">
          <w:rPr>
            <w:noProof/>
            <w:webHidden/>
          </w:rPr>
          <w:fldChar w:fldCharType="end"/>
        </w:r>
      </w:hyperlink>
    </w:p>
    <w:p w:rsidR="00B302E4" w:rsidRDefault="00FA5ED7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B302E4" w:rsidP="00B776FF">
      <w:pPr>
        <w:pStyle w:val="DokumententitelJKU"/>
        <w:keepNext/>
        <w:spacing w:before="0" w:after="200"/>
      </w:pPr>
      <w:r>
        <w:t>Tabellenverzeichnis</w:t>
      </w:r>
    </w:p>
    <w:p w:rsidR="003E000C" w:rsidRDefault="00FA26B5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32236976" w:history="1">
        <w:r w:rsidR="003E000C" w:rsidRPr="005F37D8">
          <w:rPr>
            <w:rStyle w:val="Hyperlink"/>
            <w:noProof/>
          </w:rPr>
          <w:t>Tabelle 1: Eine Tabelle</w:t>
        </w:r>
        <w:r w:rsidR="003E000C">
          <w:rPr>
            <w:noProof/>
            <w:webHidden/>
          </w:rPr>
          <w:tab/>
        </w:r>
        <w:r w:rsidR="003E000C">
          <w:rPr>
            <w:noProof/>
            <w:webHidden/>
          </w:rPr>
          <w:fldChar w:fldCharType="begin"/>
        </w:r>
        <w:r w:rsidR="003E000C">
          <w:rPr>
            <w:noProof/>
            <w:webHidden/>
          </w:rPr>
          <w:instrText xml:space="preserve"> PAGEREF _Toc32236976 \h </w:instrText>
        </w:r>
        <w:r w:rsidR="003E000C">
          <w:rPr>
            <w:noProof/>
            <w:webHidden/>
          </w:rPr>
        </w:r>
        <w:r w:rsidR="003E000C">
          <w:rPr>
            <w:noProof/>
            <w:webHidden/>
          </w:rPr>
          <w:fldChar w:fldCharType="separate"/>
        </w:r>
        <w:r w:rsidR="003E000C">
          <w:rPr>
            <w:noProof/>
            <w:webHidden/>
          </w:rPr>
          <w:t>2</w:t>
        </w:r>
        <w:r w:rsidR="003E000C">
          <w:rPr>
            <w:noProof/>
            <w:webHidden/>
          </w:rPr>
          <w:fldChar w:fldCharType="end"/>
        </w:r>
      </w:hyperlink>
    </w:p>
    <w:p w:rsidR="005136A6" w:rsidRDefault="00FA26B5" w:rsidP="00B776FF">
      <w:pPr>
        <w:spacing w:after="0"/>
      </w:pPr>
      <w:r>
        <w:rPr>
          <w:b/>
          <w:bCs/>
          <w:noProof/>
          <w:lang w:val="de-DE"/>
        </w:rPr>
        <w:fldChar w:fldCharType="end"/>
      </w:r>
    </w:p>
    <w:p w:rsidR="00B302E4" w:rsidRDefault="005136A6" w:rsidP="00B776FF">
      <w:pPr>
        <w:pStyle w:val="DokumententitelJKU"/>
        <w:keepNext/>
        <w:spacing w:before="0" w:after="200"/>
      </w:pPr>
      <w:r>
        <w:t>Listings</w:t>
      </w:r>
    </w:p>
    <w:p w:rsidR="00523062" w:rsidRDefault="005136A6">
      <w:pPr>
        <w:pStyle w:val="Abbildungsverzeichnis"/>
        <w:tabs>
          <w:tab w:val="right" w:leader="dot" w:pos="9855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32236043" w:history="1">
        <w:r w:rsidR="00523062" w:rsidRPr="0041510C">
          <w:rPr>
            <w:rStyle w:val="Hyperlink"/>
            <w:noProof/>
          </w:rPr>
          <w:t>Listing 1: Beispiel einer SPARQL-Abfrage</w:t>
        </w:r>
        <w:r w:rsidR="00523062">
          <w:rPr>
            <w:noProof/>
            <w:webHidden/>
          </w:rPr>
          <w:tab/>
        </w:r>
        <w:r w:rsidR="00523062">
          <w:rPr>
            <w:noProof/>
            <w:webHidden/>
          </w:rPr>
          <w:fldChar w:fldCharType="begin"/>
        </w:r>
        <w:r w:rsidR="00523062">
          <w:rPr>
            <w:noProof/>
            <w:webHidden/>
          </w:rPr>
          <w:instrText xml:space="preserve"> PAGEREF _Toc32236043 \h </w:instrText>
        </w:r>
        <w:r w:rsidR="00523062">
          <w:rPr>
            <w:noProof/>
            <w:webHidden/>
          </w:rPr>
        </w:r>
        <w:r w:rsidR="00523062">
          <w:rPr>
            <w:noProof/>
            <w:webHidden/>
          </w:rPr>
          <w:fldChar w:fldCharType="separate"/>
        </w:r>
        <w:r w:rsidR="00523062">
          <w:rPr>
            <w:noProof/>
            <w:webHidden/>
          </w:rPr>
          <w:t>2</w:t>
        </w:r>
        <w:r w:rsidR="00523062">
          <w:rPr>
            <w:noProof/>
            <w:webHidden/>
          </w:rPr>
          <w:fldChar w:fldCharType="end"/>
        </w:r>
      </w:hyperlink>
    </w:p>
    <w:p w:rsidR="005136A6" w:rsidRPr="00323AE8" w:rsidRDefault="005136A6">
      <w:pPr>
        <w:rPr>
          <w:sz w:val="2"/>
          <w:szCs w:val="2"/>
        </w:rPr>
      </w:pPr>
      <w:r>
        <w:fldChar w:fldCharType="end"/>
      </w:r>
    </w:p>
    <w:p w:rsidR="00537F99" w:rsidRPr="00B776FF" w:rsidRDefault="00537F99" w:rsidP="00537F99">
      <w:pPr>
        <w:rPr>
          <w:sz w:val="2"/>
          <w:szCs w:val="2"/>
        </w:rPr>
      </w:pPr>
    </w:p>
    <w:p w:rsidR="00FA6278" w:rsidRPr="00B776FF" w:rsidRDefault="00FA6278" w:rsidP="00537F99">
      <w:pPr>
        <w:rPr>
          <w:sz w:val="2"/>
          <w:szCs w:val="2"/>
        </w:rPr>
        <w:sectPr w:rsidR="00FA6278" w:rsidRPr="00B776FF" w:rsidSect="00945870">
          <w:footerReference w:type="default" r:id="rId13"/>
          <w:pgSz w:w="11906" w:h="16838" w:code="9"/>
          <w:pgMar w:top="1531" w:right="737" w:bottom="567" w:left="1304" w:header="567" w:footer="567" w:gutter="0"/>
          <w:pgNumType w:fmt="upperRoman" w:start="1"/>
          <w:cols w:space="708"/>
          <w:formProt w:val="0"/>
          <w:docGrid w:linePitch="360"/>
        </w:sectPr>
      </w:pPr>
    </w:p>
    <w:p w:rsidR="00435574" w:rsidRDefault="00207147" w:rsidP="006176FA">
      <w:pPr>
        <w:pStyle w:val="berschrift1"/>
      </w:pPr>
      <w:bookmarkStart w:id="2" w:name="_Toc43665203"/>
      <w:r>
        <w:lastRenderedPageBreak/>
        <w:t>Einleitung</w:t>
      </w:r>
      <w:bookmarkEnd w:id="2"/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consetetur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sadipscing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elitr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eirmod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tempor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invidunt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labore</w:t>
      </w:r>
      <w:proofErr w:type="spellEnd"/>
      <w:r w:rsidRPr="003E000C">
        <w:rPr>
          <w:lang w:val="en-GB"/>
        </w:rPr>
        <w:t xml:space="preserve"> et dolore magna </w:t>
      </w:r>
      <w:proofErr w:type="spellStart"/>
      <w:r w:rsidRPr="003E000C">
        <w:rPr>
          <w:lang w:val="en-GB"/>
        </w:rPr>
        <w:t>aliquyam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voluptua</w:t>
      </w:r>
      <w:proofErr w:type="spellEnd"/>
      <w:r w:rsidRPr="003E000C">
        <w:rPr>
          <w:lang w:val="en-GB"/>
        </w:rPr>
        <w:t xml:space="preserve">.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accusam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justo</w:t>
      </w:r>
      <w:proofErr w:type="spellEnd"/>
      <w:r w:rsidRPr="003E000C">
        <w:rPr>
          <w:lang w:val="en-GB"/>
        </w:rPr>
        <w:t xml:space="preserve"> duo </w:t>
      </w:r>
      <w:proofErr w:type="spellStart"/>
      <w:r w:rsidRPr="003E000C">
        <w:rPr>
          <w:lang w:val="en-GB"/>
        </w:rPr>
        <w:t>dolores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rebum</w:t>
      </w:r>
      <w:proofErr w:type="spellEnd"/>
      <w:r w:rsidRPr="003E000C">
        <w:rPr>
          <w:lang w:val="en-GB"/>
        </w:rPr>
        <w:t xml:space="preserve">. Stet </w:t>
      </w:r>
      <w:proofErr w:type="spellStart"/>
      <w:r w:rsidRPr="003E000C">
        <w:rPr>
          <w:lang w:val="en-GB"/>
        </w:rPr>
        <w:t>clita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kasd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gubergren</w:t>
      </w:r>
      <w:proofErr w:type="spellEnd"/>
      <w:r w:rsidRPr="003E000C">
        <w:rPr>
          <w:lang w:val="en-GB"/>
        </w:rPr>
        <w:t xml:space="preserve">, no sea </w:t>
      </w:r>
      <w:proofErr w:type="spellStart"/>
      <w:r w:rsidRPr="003E000C">
        <w:rPr>
          <w:lang w:val="en-GB"/>
        </w:rPr>
        <w:t>takimata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sanctus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est</w:t>
      </w:r>
      <w:proofErr w:type="spellEnd"/>
      <w:r w:rsidRPr="003E000C">
        <w:rPr>
          <w:lang w:val="en-GB"/>
        </w:rPr>
        <w:t xml:space="preserve">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 xml:space="preserve">. Lorem ipsum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sit </w:t>
      </w:r>
      <w:proofErr w:type="spellStart"/>
      <w:r w:rsidRPr="003E000C">
        <w:rPr>
          <w:lang w:val="en-GB"/>
        </w:rPr>
        <w:t>amet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consectetuer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adipiscing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elit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sed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nonummy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nibh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euismod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tincidunt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laoreet</w:t>
      </w:r>
      <w:proofErr w:type="spellEnd"/>
      <w:r w:rsidRPr="003E000C">
        <w:rPr>
          <w:lang w:val="en-GB"/>
        </w:rPr>
        <w:t xml:space="preserve"> dolore magna </w:t>
      </w:r>
      <w:proofErr w:type="spellStart"/>
      <w:r w:rsidRPr="003E000C">
        <w:rPr>
          <w:lang w:val="en-GB"/>
        </w:rPr>
        <w:t>aliquam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volutpat</w:t>
      </w:r>
      <w:proofErr w:type="spellEnd"/>
      <w:r w:rsidRPr="003E000C">
        <w:rPr>
          <w:lang w:val="en-GB"/>
        </w:rPr>
        <w:t xml:space="preserve">. </w:t>
      </w:r>
    </w:p>
    <w:p w:rsidR="009C7961" w:rsidRPr="003E000C" w:rsidRDefault="009C7961" w:rsidP="009C7961">
      <w:pPr>
        <w:rPr>
          <w:lang w:val="en-GB"/>
        </w:rPr>
      </w:pPr>
      <w:r w:rsidRPr="003E000C">
        <w:rPr>
          <w:lang w:val="en-GB"/>
        </w:rPr>
        <w:t xml:space="preserve">Ut </w:t>
      </w:r>
      <w:proofErr w:type="spellStart"/>
      <w:r w:rsidRPr="003E000C">
        <w:rPr>
          <w:lang w:val="en-GB"/>
        </w:rPr>
        <w:t>wisi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enim</w:t>
      </w:r>
      <w:proofErr w:type="spellEnd"/>
      <w:r w:rsidRPr="003E000C">
        <w:rPr>
          <w:lang w:val="en-GB"/>
        </w:rPr>
        <w:t xml:space="preserve"> ad minim </w:t>
      </w:r>
      <w:proofErr w:type="spellStart"/>
      <w:r w:rsidRPr="003E000C">
        <w:rPr>
          <w:lang w:val="en-GB"/>
        </w:rPr>
        <w:t>veniam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quis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nostrud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exerci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tation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ullamcorper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suscipit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lobortis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nisl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ut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aliquip</w:t>
      </w:r>
      <w:proofErr w:type="spellEnd"/>
      <w:r w:rsidRPr="003E000C">
        <w:rPr>
          <w:lang w:val="en-GB"/>
        </w:rPr>
        <w:t xml:space="preserve"> ex </w:t>
      </w:r>
      <w:proofErr w:type="spellStart"/>
      <w:r w:rsidRPr="003E000C">
        <w:rPr>
          <w:lang w:val="en-GB"/>
        </w:rPr>
        <w:t>ea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commodo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. Duis </w:t>
      </w:r>
      <w:proofErr w:type="spellStart"/>
      <w:r w:rsidRPr="003E000C">
        <w:rPr>
          <w:lang w:val="en-GB"/>
        </w:rPr>
        <w:t>autem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iriure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dolor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hendrerit</w:t>
      </w:r>
      <w:proofErr w:type="spellEnd"/>
      <w:r w:rsidRPr="003E000C">
        <w:rPr>
          <w:lang w:val="en-GB"/>
        </w:rPr>
        <w:t xml:space="preserve"> in </w:t>
      </w:r>
      <w:proofErr w:type="spellStart"/>
      <w:r w:rsidRPr="003E000C">
        <w:rPr>
          <w:lang w:val="en-GB"/>
        </w:rPr>
        <w:t>vulputate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velit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esse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molestie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consequat</w:t>
      </w:r>
      <w:proofErr w:type="spellEnd"/>
      <w:r w:rsidRPr="003E000C">
        <w:rPr>
          <w:lang w:val="en-GB"/>
        </w:rPr>
        <w:t xml:space="preserve">, </w:t>
      </w:r>
      <w:proofErr w:type="spellStart"/>
      <w:r w:rsidRPr="003E000C">
        <w:rPr>
          <w:lang w:val="en-GB"/>
        </w:rPr>
        <w:t>vel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illum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eu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feugiat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facilisis</w:t>
      </w:r>
      <w:proofErr w:type="spellEnd"/>
      <w:r w:rsidRPr="003E000C">
        <w:rPr>
          <w:lang w:val="en-GB"/>
        </w:rPr>
        <w:t xml:space="preserve"> at </w:t>
      </w:r>
      <w:proofErr w:type="spellStart"/>
      <w:r w:rsidRPr="003E000C">
        <w:rPr>
          <w:lang w:val="en-GB"/>
        </w:rPr>
        <w:t>vero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eros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accumsan</w:t>
      </w:r>
      <w:proofErr w:type="spellEnd"/>
      <w:r w:rsidRPr="003E000C">
        <w:rPr>
          <w:lang w:val="en-GB"/>
        </w:rPr>
        <w:t xml:space="preserve"> et </w:t>
      </w:r>
      <w:proofErr w:type="spellStart"/>
      <w:r w:rsidRPr="003E000C">
        <w:rPr>
          <w:lang w:val="en-GB"/>
        </w:rPr>
        <w:t>iusto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odio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dignissim</w:t>
      </w:r>
      <w:proofErr w:type="spellEnd"/>
      <w:r w:rsidRPr="003E000C">
        <w:rPr>
          <w:lang w:val="en-GB"/>
        </w:rPr>
        <w:t xml:space="preserve"> qui </w:t>
      </w:r>
      <w:proofErr w:type="spellStart"/>
      <w:r w:rsidRPr="003E000C">
        <w:rPr>
          <w:lang w:val="en-GB"/>
        </w:rPr>
        <w:t>blandit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praesent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luptatum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zzril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delenit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augue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duis</w:t>
      </w:r>
      <w:proofErr w:type="spellEnd"/>
      <w:r w:rsidRPr="003E000C">
        <w:rPr>
          <w:lang w:val="en-GB"/>
        </w:rPr>
        <w:t xml:space="preserve"> dolore </w:t>
      </w:r>
      <w:proofErr w:type="spellStart"/>
      <w:r w:rsidRPr="003E000C">
        <w:rPr>
          <w:lang w:val="en-GB"/>
        </w:rPr>
        <w:t>te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feugait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nulla</w:t>
      </w:r>
      <w:proofErr w:type="spellEnd"/>
      <w:r w:rsidRPr="003E000C">
        <w:rPr>
          <w:lang w:val="en-GB"/>
        </w:rPr>
        <w:t xml:space="preserve"> </w:t>
      </w:r>
      <w:proofErr w:type="spellStart"/>
      <w:r w:rsidRPr="003E000C">
        <w:rPr>
          <w:lang w:val="en-GB"/>
        </w:rPr>
        <w:t>facilisi</w:t>
      </w:r>
      <w:proofErr w:type="spellEnd"/>
      <w:r w:rsidRPr="003E000C">
        <w:rPr>
          <w:lang w:val="en-GB"/>
        </w:rPr>
        <w:t>.</w:t>
      </w:r>
    </w:p>
    <w:p w:rsidR="001963BE" w:rsidRPr="001963BE" w:rsidRDefault="00A13F26" w:rsidP="001963BE">
      <w:pPr>
        <w:pStyle w:val="berschrift1"/>
        <w:rPr>
          <w:rStyle w:val="Fett"/>
          <w:b/>
          <w:bCs w:val="0"/>
        </w:rPr>
      </w:pPr>
      <w:bookmarkStart w:id="3" w:name="_Toc43665204"/>
      <w:r>
        <w:rPr>
          <w:rStyle w:val="Fett"/>
          <w:b/>
          <w:bCs w:val="0"/>
        </w:rPr>
        <w:t>Relationale Datenbank</w:t>
      </w:r>
      <w:bookmarkEnd w:id="3"/>
    </w:p>
    <w:p w:rsidR="001963BE" w:rsidRDefault="009C7961" w:rsidP="001963BE">
      <w:r>
        <w:t>Dieses Kapitel zeigt einige Formatierungsbeispiele.</w:t>
      </w:r>
    </w:p>
    <w:p w:rsidR="001963BE" w:rsidRDefault="00A13F26" w:rsidP="00F17339">
      <w:pPr>
        <w:pStyle w:val="berschrift2"/>
      </w:pPr>
      <w:bookmarkStart w:id="4" w:name="_Toc43665205"/>
      <w:r>
        <w:t>UML-Diagramm</w:t>
      </w:r>
      <w:bookmarkEnd w:id="4"/>
      <w:r>
        <w:t xml:space="preserve"> </w:t>
      </w:r>
    </w:p>
    <w:p w:rsidR="009C7961" w:rsidRDefault="009C7961" w:rsidP="009C7961">
      <w:r>
        <w:t>Überschriften können über die Formatvorlagen „Überschrift 1“ bis „Überschrift 5“ festgelegt werden. Die Nummerierung erfolgt bei Verwendung der Formatvorlagen automatisch.</w:t>
      </w:r>
    </w:p>
    <w:p w:rsidR="00DD0571" w:rsidRPr="00DD0571" w:rsidRDefault="00A855B8" w:rsidP="00DD0571">
      <w:pPr>
        <w:pStyle w:val="berschrift3"/>
      </w:pPr>
      <w:bookmarkStart w:id="5" w:name="_Toc43665206"/>
      <w:r>
        <w:t xml:space="preserve">Analyse des relationalen Datenmodells </w:t>
      </w:r>
      <w:r w:rsidR="00B11819">
        <w:t xml:space="preserve">und </w:t>
      </w:r>
      <w:proofErr w:type="spellStart"/>
      <w:r w:rsidR="00B11819">
        <w:t>Remodellierung</w:t>
      </w:r>
      <w:proofErr w:type="spellEnd"/>
      <w:r w:rsidR="00B11819">
        <w:t xml:space="preserve"> </w:t>
      </w:r>
      <w:bookmarkEnd w:id="5"/>
      <w:r w:rsidR="00B11819">
        <w:t>als RDF-Graph</w:t>
      </w:r>
    </w:p>
    <w:p w:rsidR="00B11819" w:rsidRPr="00B11819" w:rsidRDefault="00B11819" w:rsidP="00B11819">
      <w:pPr>
        <w:pStyle w:val="berschrift4"/>
      </w:pPr>
      <w:r>
        <w:t>URIs</w:t>
      </w:r>
    </w:p>
    <w:p w:rsidR="00DD0571" w:rsidRPr="00DD0571" w:rsidRDefault="00B11819" w:rsidP="00DD0571">
      <w:pPr>
        <w:pStyle w:val="berschrift4"/>
      </w:pPr>
      <w:r>
        <w:t>Vokabulare</w:t>
      </w:r>
      <w:r w:rsidR="00DD0571" w:rsidRPr="00DD0571">
        <w:t xml:space="preserve"> </w:t>
      </w:r>
    </w:p>
    <w:p w:rsidR="00DD0571" w:rsidRPr="00DD0571" w:rsidRDefault="00DD0571" w:rsidP="00DD0571">
      <w:pPr>
        <w:pStyle w:val="berschrift4"/>
      </w:pPr>
      <w:r>
        <w:t>Datentypen</w:t>
      </w:r>
    </w:p>
    <w:p w:rsidR="009C7961" w:rsidRDefault="00DD0571" w:rsidP="00DD0571">
      <w:pPr>
        <w:pStyle w:val="berschrift4"/>
      </w:pPr>
      <w:r>
        <w:t>Beziehungen</w:t>
      </w:r>
    </w:p>
    <w:p w:rsidR="00DD0571" w:rsidRDefault="00DD0571" w:rsidP="00DD0571">
      <w:pPr>
        <w:pStyle w:val="berschrift1"/>
      </w:pPr>
      <w:r>
        <w:t>Implementierung des RDF-</w:t>
      </w:r>
      <w:proofErr w:type="spellStart"/>
      <w:r>
        <w:t>Triplestores</w:t>
      </w:r>
      <w:proofErr w:type="spellEnd"/>
    </w:p>
    <w:p w:rsidR="00DD0571" w:rsidRDefault="00DD0571" w:rsidP="00DD0571">
      <w:pPr>
        <w:pStyle w:val="berschrift1"/>
      </w:pPr>
      <w:r>
        <w:t>Import/Konvertierung der Daten</w:t>
      </w:r>
    </w:p>
    <w:p w:rsidR="00DD0571" w:rsidRPr="00DD0571" w:rsidRDefault="00DD0571" w:rsidP="00DD0571">
      <w:pPr>
        <w:pStyle w:val="berschrift1"/>
      </w:pPr>
      <w:r>
        <w:t>Web-/Client-Applikation</w:t>
      </w:r>
    </w:p>
    <w:p w:rsidR="00DD0571" w:rsidRPr="00DD0571" w:rsidRDefault="00DD0571" w:rsidP="00DD0571"/>
    <w:p w:rsidR="000A24C5" w:rsidRDefault="009C7961" w:rsidP="000A24C5">
      <w:pPr>
        <w:pStyle w:val="berschrift2"/>
      </w:pPr>
      <w:bookmarkStart w:id="6" w:name="_Toc43665209"/>
      <w:r>
        <w:lastRenderedPageBreak/>
        <w:t>Aufzählungen</w:t>
      </w:r>
      <w:bookmarkEnd w:id="6"/>
    </w:p>
    <w:p w:rsidR="009C7961" w:rsidRDefault="009C7961" w:rsidP="00214943">
      <w:r w:rsidRPr="009C7961">
        <w:t>Wenn Sie eine Liste mit Aufzählungspunkten erstellen möchten, nutzen Sie bitte die Vorlage „Liste JKU</w:t>
      </w:r>
      <w:r>
        <w:t>“.</w:t>
      </w:r>
    </w:p>
    <w:p w:rsidR="00502713" w:rsidRDefault="009C7961" w:rsidP="009C7961">
      <w:pPr>
        <w:pStyle w:val="Listenabsatz"/>
        <w:numPr>
          <w:ilvl w:val="0"/>
          <w:numId w:val="35"/>
        </w:numPr>
      </w:pPr>
      <w:r>
        <w:t>Ebene 1</w:t>
      </w:r>
    </w:p>
    <w:p w:rsidR="009C7961" w:rsidRDefault="009C7961" w:rsidP="009C7961">
      <w:pPr>
        <w:pStyle w:val="Listenabsatz"/>
        <w:numPr>
          <w:ilvl w:val="1"/>
          <w:numId w:val="35"/>
        </w:numPr>
      </w:pPr>
      <w:r>
        <w:t>Ebene 2</w:t>
      </w:r>
    </w:p>
    <w:p w:rsidR="009C7961" w:rsidRDefault="009C7961" w:rsidP="009C7961">
      <w:pPr>
        <w:pStyle w:val="Listenabsatz"/>
        <w:numPr>
          <w:ilvl w:val="2"/>
          <w:numId w:val="35"/>
        </w:numPr>
      </w:pPr>
      <w:r>
        <w:t>Ebene 3</w:t>
      </w:r>
    </w:p>
    <w:p w:rsidR="009C7961" w:rsidRDefault="009C7961" w:rsidP="009C7961">
      <w:pPr>
        <w:pStyle w:val="Listenabsatz"/>
        <w:numPr>
          <w:ilvl w:val="3"/>
          <w:numId w:val="35"/>
        </w:numPr>
      </w:pPr>
      <w:r>
        <w:t>Ebene 4</w:t>
      </w:r>
    </w:p>
    <w:p w:rsidR="009C7961" w:rsidRPr="000D2DB2" w:rsidRDefault="009C7961" w:rsidP="009C7961">
      <w:pPr>
        <w:pStyle w:val="Listenabsatz"/>
        <w:numPr>
          <w:ilvl w:val="4"/>
          <w:numId w:val="35"/>
        </w:numPr>
      </w:pPr>
      <w:r>
        <w:t>Ebene 5</w:t>
      </w:r>
    </w:p>
    <w:p w:rsidR="00CC7FB6" w:rsidRDefault="009C7961" w:rsidP="009C7961">
      <w:pPr>
        <w:pStyle w:val="berschrift2"/>
      </w:pPr>
      <w:bookmarkStart w:id="7" w:name="_Toc43665210"/>
      <w:r>
        <w:t>Tabellen</w:t>
      </w:r>
      <w:bookmarkEnd w:id="7"/>
    </w:p>
    <w:p w:rsidR="009C7961" w:rsidRDefault="009C7961" w:rsidP="009C7961">
      <w:r>
        <w:t>Folgend eine Beispielhafte Tabelle im Format „Tabelle JKU“:</w:t>
      </w:r>
    </w:p>
    <w:p w:rsidR="009C7961" w:rsidRDefault="009C7961" w:rsidP="009C7961">
      <w:pPr>
        <w:pStyle w:val="Beschriftung"/>
        <w:keepNext/>
      </w:pPr>
      <w:bookmarkStart w:id="8" w:name="_Toc32236976"/>
      <w:r>
        <w:t xml:space="preserve">Tabelle </w:t>
      </w:r>
      <w:r w:rsidR="009D56A8">
        <w:fldChar w:fldCharType="begin"/>
      </w:r>
      <w:r w:rsidR="009D56A8">
        <w:instrText xml:space="preserve"> SEQ Tabelle \* ARABIC </w:instrText>
      </w:r>
      <w:r w:rsidR="009D56A8">
        <w:fldChar w:fldCharType="separate"/>
      </w:r>
      <w:r w:rsidR="00A13F26">
        <w:rPr>
          <w:noProof/>
        </w:rPr>
        <w:t>1</w:t>
      </w:r>
      <w:r w:rsidR="009D56A8">
        <w:rPr>
          <w:noProof/>
        </w:rPr>
        <w:fldChar w:fldCharType="end"/>
      </w:r>
      <w:r>
        <w:t xml:space="preserve">: </w:t>
      </w:r>
      <w:r w:rsidR="003E000C">
        <w:t>Eine Tabelle</w:t>
      </w:r>
      <w:bookmarkEnd w:id="8"/>
    </w:p>
    <w:tbl>
      <w:tblPr>
        <w:tblStyle w:val="TabelleJKU"/>
        <w:tblW w:w="0" w:type="auto"/>
        <w:tblLook w:val="0620" w:firstRow="1" w:lastRow="0" w:firstColumn="0" w:lastColumn="0" w:noHBand="1" w:noVBand="1"/>
      </w:tblPr>
      <w:tblGrid>
        <w:gridCol w:w="2832"/>
        <w:gridCol w:w="2833"/>
      </w:tblGrid>
      <w:tr w:rsidR="009C7961" w:rsidTr="00B73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Spalte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Spalte 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1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11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2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22</w:t>
            </w:r>
          </w:p>
        </w:tc>
      </w:tr>
      <w:tr w:rsidR="009C7961" w:rsidTr="00B738BC">
        <w:tc>
          <w:tcPr>
            <w:tcW w:w="2832" w:type="dxa"/>
          </w:tcPr>
          <w:p w:rsidR="009C7961" w:rsidRDefault="009C7961" w:rsidP="00B738BC">
            <w:pPr>
              <w:spacing w:before="0" w:after="0"/>
            </w:pPr>
            <w:r>
              <w:t>Wert 3</w:t>
            </w:r>
          </w:p>
        </w:tc>
        <w:tc>
          <w:tcPr>
            <w:tcW w:w="2833" w:type="dxa"/>
          </w:tcPr>
          <w:p w:rsidR="009C7961" w:rsidRDefault="009C7961" w:rsidP="00B738BC">
            <w:pPr>
              <w:spacing w:before="0" w:after="0"/>
            </w:pPr>
            <w:r>
              <w:t>Wert 33</w:t>
            </w:r>
          </w:p>
        </w:tc>
      </w:tr>
    </w:tbl>
    <w:p w:rsidR="009C7961" w:rsidRDefault="009C7961" w:rsidP="009C7961"/>
    <w:p w:rsidR="009C7961" w:rsidRDefault="009C7961" w:rsidP="009C7961">
      <w:pPr>
        <w:pStyle w:val="berschrift2"/>
      </w:pPr>
      <w:bookmarkStart w:id="9" w:name="_Toc43665211"/>
      <w:r>
        <w:t>Abbildungen</w:t>
      </w:r>
      <w:bookmarkEnd w:id="9"/>
    </w:p>
    <w:p w:rsidR="009C7961" w:rsidRDefault="009C7961" w:rsidP="009C7961">
      <w:r>
        <w:t>Es folgt eine Beispielhafte Abbildung:</w:t>
      </w:r>
    </w:p>
    <w:p w:rsidR="009C7961" w:rsidRDefault="009C7961" w:rsidP="009C796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0AD585B" wp14:editId="35234D69">
            <wp:extent cx="5186362" cy="351472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00" cy="35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61" w:rsidRDefault="009C7961" w:rsidP="009C7961">
      <w:pPr>
        <w:pStyle w:val="Beschriftung"/>
      </w:pPr>
      <w:bookmarkStart w:id="10" w:name="_Ref485308238"/>
      <w:bookmarkStart w:id="11" w:name="_Toc32237077"/>
      <w:r>
        <w:t xml:space="preserve">Abbildung </w:t>
      </w:r>
      <w:r w:rsidR="009D56A8">
        <w:fldChar w:fldCharType="begin"/>
      </w:r>
      <w:r w:rsidR="009D56A8">
        <w:instrText xml:space="preserve"> SEQ Abbildung \* ARABIC </w:instrText>
      </w:r>
      <w:r w:rsidR="009D56A8">
        <w:fldChar w:fldCharType="separate"/>
      </w:r>
      <w:r w:rsidR="00A13F26">
        <w:rPr>
          <w:noProof/>
        </w:rPr>
        <w:t>1</w:t>
      </w:r>
      <w:r w:rsidR="009D56A8">
        <w:rPr>
          <w:noProof/>
        </w:rPr>
        <w:fldChar w:fldCharType="end"/>
      </w:r>
      <w:bookmarkEnd w:id="10"/>
      <w:r>
        <w:t xml:space="preserve">: Ausschnitt aus der EU Car Rental </w:t>
      </w:r>
      <w:proofErr w:type="spellStart"/>
      <w:r>
        <w:t>Ontology</w:t>
      </w:r>
      <w:bookmarkEnd w:id="11"/>
      <w:proofErr w:type="spellEnd"/>
    </w:p>
    <w:p w:rsidR="009C7961" w:rsidRPr="008C63C2" w:rsidRDefault="009C7961" w:rsidP="009C7961">
      <w:pPr>
        <w:pStyle w:val="Beschriftung"/>
      </w:pPr>
      <w:r>
        <w:t xml:space="preserve">(Romero &amp; </w:t>
      </w:r>
      <w:proofErr w:type="spellStart"/>
      <w:r>
        <w:t>Abelló</w:t>
      </w:r>
      <w:proofErr w:type="spellEnd"/>
      <w:r>
        <w:t xml:space="preserve"> 2010)</w:t>
      </w:r>
    </w:p>
    <w:p w:rsidR="009C7961" w:rsidRDefault="009C7961" w:rsidP="009C7961">
      <w:pPr>
        <w:pStyle w:val="berschrift2"/>
      </w:pPr>
      <w:bookmarkStart w:id="12" w:name="_Toc43665212"/>
      <w:r>
        <w:lastRenderedPageBreak/>
        <w:t>Listings</w:t>
      </w:r>
      <w:bookmarkEnd w:id="12"/>
    </w:p>
    <w:p w:rsidR="009C7961" w:rsidRDefault="009C7961" w:rsidP="009C7961">
      <w:r>
        <w:t>Folgend ein Beispiel eines Listings:</w:t>
      </w:r>
    </w:p>
    <w:p w:rsidR="009C7961" w:rsidRPr="00A13F26" w:rsidRDefault="009C7961" w:rsidP="009C7961">
      <w:pPr>
        <w:pStyle w:val="Beschriftung"/>
        <w:keepNext/>
        <w:rPr>
          <w:bCs/>
          <w:caps/>
          <w:color w:val="auto"/>
          <w:spacing w:val="5"/>
        </w:rPr>
      </w:pPr>
      <w:bookmarkStart w:id="13" w:name="_Toc32236043"/>
      <w:r w:rsidRPr="00A13F26">
        <w:t xml:space="preserve">Listing </w:t>
      </w:r>
      <w:r w:rsidR="00F64496">
        <w:fldChar w:fldCharType="begin"/>
      </w:r>
      <w:r w:rsidR="00F64496" w:rsidRPr="00A13F26">
        <w:instrText xml:space="preserve"> SEQ Listing \* ARABIC </w:instrText>
      </w:r>
      <w:r w:rsidR="00F64496">
        <w:fldChar w:fldCharType="separate"/>
      </w:r>
      <w:r w:rsidR="00A13F26" w:rsidRPr="00A13F26">
        <w:rPr>
          <w:noProof/>
        </w:rPr>
        <w:t>1</w:t>
      </w:r>
      <w:r w:rsidR="00F64496">
        <w:rPr>
          <w:noProof/>
        </w:rPr>
        <w:fldChar w:fldCharType="end"/>
      </w:r>
      <w:r w:rsidRPr="00A13F26">
        <w:t>: Beispiel einer SPARQL-Abfrage</w:t>
      </w:r>
      <w:bookmarkEnd w:id="13"/>
    </w:p>
    <w:p w:rsidR="009C7961" w:rsidRPr="00A13F26" w:rsidRDefault="009C7961" w:rsidP="009C7961">
      <w:pPr>
        <w:pStyle w:val="Listing"/>
        <w:rPr>
          <w:lang w:val="de-AT"/>
        </w:rPr>
      </w:pPr>
      <w:r w:rsidRPr="00A13F26">
        <w:rPr>
          <w:lang w:val="de-AT"/>
        </w:rPr>
        <w:t>SELECT ?</w:t>
      </w:r>
      <w:proofErr w:type="spellStart"/>
      <w:r w:rsidRPr="00A13F26">
        <w:rPr>
          <w:lang w:val="de-AT"/>
        </w:rPr>
        <w:t>exRentalAgreement</w:t>
      </w:r>
      <w:proofErr w:type="spellEnd"/>
    </w:p>
    <w:p w:rsidR="009C7961" w:rsidRPr="00707BD7" w:rsidRDefault="009C7961" w:rsidP="009C7961">
      <w:pPr>
        <w:pStyle w:val="Listing"/>
      </w:pPr>
      <w:r w:rsidRPr="00707BD7">
        <w:t>WHERE {</w:t>
      </w:r>
    </w:p>
    <w:p w:rsidR="009C7961" w:rsidRPr="00707BD7" w:rsidRDefault="009C7961" w:rsidP="009C7961">
      <w:pPr>
        <w:pStyle w:val="Listing"/>
      </w:pPr>
      <w:r w:rsidRPr="00707BD7">
        <w:tab/>
        <w:t>?</w:t>
      </w:r>
      <w:proofErr w:type="spellStart"/>
      <w:r w:rsidRPr="00707BD7">
        <w:t>exRentalAgreement</w:t>
      </w:r>
      <w:proofErr w:type="spellEnd"/>
      <w:r w:rsidRPr="00707BD7">
        <w:t xml:space="preserve"> </w:t>
      </w:r>
      <w:proofErr w:type="spellStart"/>
      <w:r w:rsidRPr="00707BD7">
        <w:t>rdf:type</w:t>
      </w:r>
      <w:proofErr w:type="spellEnd"/>
      <w:r w:rsidRPr="00707BD7">
        <w:t xml:space="preserve"> </w:t>
      </w:r>
      <w:proofErr w:type="spellStart"/>
      <w:r w:rsidRPr="00707BD7">
        <w:t>ex:RentalAgreement</w:t>
      </w:r>
      <w:proofErr w:type="spellEnd"/>
    </w:p>
    <w:p w:rsidR="009C7961" w:rsidRPr="003E000C" w:rsidRDefault="009C7961" w:rsidP="009C7961">
      <w:pPr>
        <w:pStyle w:val="Listing"/>
      </w:pPr>
      <w:r w:rsidRPr="003E000C">
        <w:t>}</w:t>
      </w:r>
    </w:p>
    <w:p w:rsidR="00BB5A70" w:rsidRPr="003E000C" w:rsidRDefault="00BB5A70" w:rsidP="005769FF">
      <w:pPr>
        <w:pStyle w:val="CitaviBibliographyEntry"/>
        <w:ind w:left="0" w:firstLine="0"/>
        <w:rPr>
          <w:lang w:val="en-GB"/>
        </w:rPr>
      </w:pPr>
    </w:p>
    <w:p w:rsidR="00FF15F9" w:rsidRPr="003E000C" w:rsidRDefault="00FF15F9" w:rsidP="005769FF">
      <w:pPr>
        <w:pStyle w:val="CitaviBibliographyEntry"/>
        <w:ind w:left="0" w:firstLine="0"/>
        <w:rPr>
          <w:lang w:val="en-GB"/>
        </w:rPr>
        <w:sectPr w:rsidR="00FF15F9" w:rsidRPr="003E000C" w:rsidSect="009C7961">
          <w:headerReference w:type="first" r:id="rId15"/>
          <w:pgSz w:w="11906" w:h="16838" w:code="9"/>
          <w:pgMar w:top="1531" w:right="737" w:bottom="567" w:left="1304" w:header="567" w:footer="567" w:gutter="0"/>
          <w:pgNumType w:start="1"/>
          <w:cols w:space="708"/>
          <w:formProt w:val="0"/>
          <w:docGrid w:linePitch="360"/>
        </w:sectPr>
      </w:pPr>
    </w:p>
    <w:p w:rsidR="00BB5A70" w:rsidRPr="000D2DB2" w:rsidRDefault="00BB5A70" w:rsidP="00BB5A70">
      <w:pPr>
        <w:pStyle w:val="DokumententitelJKU"/>
        <w:rPr>
          <w:lang w:val="en-GB"/>
        </w:rPr>
      </w:pPr>
      <w:r w:rsidRPr="000D2DB2">
        <w:rPr>
          <w:lang w:val="en-GB"/>
        </w:rPr>
        <w:lastRenderedPageBreak/>
        <w:t>Literaturverzeichnis</w:t>
      </w:r>
    </w:p>
    <w:p w:rsidR="009F3586" w:rsidRPr="00F40B99" w:rsidRDefault="009F3586" w:rsidP="000D2DB2">
      <w:pPr>
        <w:pStyle w:val="CitaviBibliographyEntry"/>
        <w:rPr>
          <w:lang w:val="en-GB"/>
        </w:rPr>
      </w:pPr>
      <w:bookmarkStart w:id="14" w:name="_CTVBIBLIOGRAPHY1"/>
      <w:bookmarkEnd w:id="14"/>
      <w:r w:rsidRPr="00F40B99">
        <w:rPr>
          <w:i/>
          <w:lang w:val="en-GB"/>
        </w:rPr>
        <w:t>Romero, O.</w:t>
      </w:r>
      <w:r w:rsidR="00523062">
        <w:rPr>
          <w:i/>
          <w:lang w:val="en-GB"/>
        </w:rPr>
        <w:t xml:space="preserve"> &amp;</w:t>
      </w:r>
      <w:r w:rsidRPr="00F40B99">
        <w:rPr>
          <w:i/>
          <w:lang w:val="en-GB"/>
        </w:rPr>
        <w:t xml:space="preserve"> </w:t>
      </w:r>
      <w:proofErr w:type="spellStart"/>
      <w:r w:rsidRPr="00F40B99">
        <w:rPr>
          <w:i/>
          <w:lang w:val="en-GB"/>
        </w:rPr>
        <w:t>Abelló</w:t>
      </w:r>
      <w:proofErr w:type="spellEnd"/>
      <w:r w:rsidRPr="00F40B99">
        <w:rPr>
          <w:i/>
          <w:lang w:val="en-GB"/>
        </w:rPr>
        <w:t>, A</w:t>
      </w:r>
      <w:r w:rsidR="00523062">
        <w:rPr>
          <w:lang w:val="en-GB"/>
        </w:rPr>
        <w:t>. (2010)</w:t>
      </w:r>
      <w:r w:rsidRPr="00F40B99">
        <w:rPr>
          <w:lang w:val="en-GB"/>
        </w:rPr>
        <w:t xml:space="preserve"> A framework for multidimensional design of data warehouses from ontologies. Data &amp; Knowledge Engineering 69, 11, S. 1138–1157.</w:t>
      </w:r>
    </w:p>
    <w:p w:rsidR="0017096A" w:rsidRPr="00207147" w:rsidRDefault="0017096A" w:rsidP="00103770">
      <w:pPr>
        <w:pStyle w:val="CitaviBibliographyEntry"/>
        <w:ind w:left="0" w:firstLine="0"/>
      </w:pPr>
    </w:p>
    <w:sectPr w:rsidR="0017096A" w:rsidRPr="00207147" w:rsidSect="00BB5A70">
      <w:footerReference w:type="first" r:id="rId16"/>
      <w:pgSz w:w="11906" w:h="16838" w:code="9"/>
      <w:pgMar w:top="1531" w:right="794" w:bottom="567" w:left="1134" w:header="567" w:footer="567" w:gutter="0"/>
      <w:pgNumType w:fmt="lowerRoman"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56A8" w:rsidRDefault="009D56A8" w:rsidP="000A78E0">
      <w:pPr>
        <w:spacing w:line="240" w:lineRule="auto"/>
      </w:pPr>
      <w:r>
        <w:separator/>
      </w:r>
    </w:p>
  </w:endnote>
  <w:endnote w:type="continuationSeparator" w:id="0">
    <w:p w:rsidR="009D56A8" w:rsidRDefault="009D56A8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A13F26">
      <w:rPr>
        <w:noProof/>
      </w:rPr>
      <w:t>21. Juni 2020</w:t>
    </w:r>
    <w:r w:rsidRPr="004746F8">
      <w:fldChar w:fldCharType="end"/>
    </w:r>
    <w:r w:rsidRPr="004746F8">
      <w:tab/>
    </w:r>
    <w:sdt>
      <w:sdtPr>
        <w:alias w:val="Autor"/>
        <w:tag w:val=""/>
        <w:id w:val="-157850372"/>
        <w:placeholder>
          <w:docPart w:val="18D64BCE0859D944AA39204F15F76F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13F26">
          <w:t>Anel Ljutic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I</w:t>
    </w:r>
    <w:r w:rsidRPr="004746F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62CA" w:rsidRDefault="001A6C72">
    <w:pPr>
      <w:pStyle w:val="Fuzeile"/>
    </w:pPr>
    <w:r w:rsidRPr="001A6C72">
      <w:rPr>
        <w:rFonts w:eastAsia="Arial" w:cs="Times New Roman"/>
        <w:noProof/>
        <w:position w:val="0"/>
        <w:sz w:val="22"/>
        <w:lang w:eastAsia="de-AT"/>
      </w:rPr>
      <mc:AlternateContent>
        <mc:Choice Requires="wps">
          <w:drawing>
            <wp:anchor distT="45720" distB="45720" distL="114300" distR="114300" simplePos="0" relativeHeight="251732992" behindDoc="0" locked="1" layoutInCell="1" allowOverlap="1" wp14:anchorId="19223AD1" wp14:editId="2E41A018">
              <wp:simplePos x="0" y="0"/>
              <wp:positionH relativeFrom="column">
                <wp:posOffset>5156200</wp:posOffset>
              </wp:positionH>
              <wp:positionV relativeFrom="page">
                <wp:posOffset>9524365</wp:posOffset>
              </wp:positionV>
              <wp:extent cx="1256030" cy="71247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030" cy="712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</w:t>
                          </w: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 xml:space="preserve"> LINZ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</w:t>
                          </w: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 69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1A6C72" w:rsidRPr="00C0272C" w:rsidRDefault="001A6C72" w:rsidP="001A6C72">
                          <w:pPr>
                            <w:spacing w:after="0"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</w:rPr>
                            <w:t>jku.at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23AD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6pt;margin-top:749.95pt;width:98.9pt;height:56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" filled="f" stroked="f">
              <v:textbox inset="0,0,0,0">
                <w:txbxContent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</w:t>
                    </w: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 xml:space="preserve"> LINZ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Altenberger Straße</w:t>
                    </w:r>
                    <w:r w:rsidRPr="00C0272C">
                      <w:rPr>
                        <w:rFonts w:cs="Arial"/>
                        <w:sz w:val="16"/>
                        <w:szCs w:val="16"/>
                      </w:rPr>
                      <w:t xml:space="preserve"> 69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1A6C72" w:rsidRPr="00C0272C" w:rsidRDefault="001A6C72" w:rsidP="001A6C72">
                    <w:pPr>
                      <w:spacing w:after="0"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</w:rPr>
                      <w:t>jku.at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Pr="004746F8" w:rsidRDefault="0032306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</w:pPr>
    <w:r w:rsidRPr="004746F8">
      <w:tab/>
    </w:r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30</w:t>
    </w:r>
    <w:r w:rsidRPr="004746F8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523062" w:rsidP="008825F9">
    <w:pPr>
      <w:pStyle w:val="Fuzeile"/>
      <w:tabs>
        <w:tab w:val="clear" w:pos="4536"/>
        <w:tab w:val="clear" w:pos="9072"/>
        <w:tab w:val="center" w:pos="5103"/>
        <w:tab w:val="right" w:pos="9921"/>
      </w:tabs>
    </w:pPr>
    <w:r>
      <w:tab/>
    </w:r>
    <w:r w:rsidR="00323065" w:rsidRPr="004746F8">
      <w:tab/>
    </w:r>
    <w:r w:rsidR="00323065" w:rsidRPr="004746F8">
      <w:fldChar w:fldCharType="begin"/>
    </w:r>
    <w:r w:rsidR="00323065" w:rsidRPr="004746F8">
      <w:instrText xml:space="preserve"> PAGE   \* MERGEFORMAT </w:instrText>
    </w:r>
    <w:r w:rsidR="00323065" w:rsidRPr="004746F8">
      <w:fldChar w:fldCharType="separate"/>
    </w:r>
    <w:r w:rsidR="00323065">
      <w:rPr>
        <w:noProof/>
      </w:rPr>
      <w:t>i</w:t>
    </w:r>
    <w:r w:rsidR="00323065" w:rsidRPr="004746F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56A8" w:rsidRDefault="009D56A8" w:rsidP="000A78E0">
      <w:pPr>
        <w:spacing w:line="240" w:lineRule="auto"/>
      </w:pPr>
      <w:bookmarkStart w:id="0" w:name="_Hlk485162761"/>
      <w:bookmarkEnd w:id="0"/>
      <w:r>
        <w:separator/>
      </w:r>
    </w:p>
  </w:footnote>
  <w:footnote w:type="continuationSeparator" w:id="0">
    <w:p w:rsidR="009D56A8" w:rsidRDefault="009D56A8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 w:rsidP="00BD398D">
    <w:pPr>
      <w:pStyle w:val="Kopfzeile"/>
      <w:tabs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730944" behindDoc="0" locked="1" layoutInCell="1" allowOverlap="1" wp14:anchorId="4880BB35" wp14:editId="4E4A31AE">
          <wp:simplePos x="0" y="0"/>
          <wp:positionH relativeFrom="column">
            <wp:posOffset>4396105</wp:posOffset>
          </wp:positionH>
          <wp:positionV relativeFrom="page">
            <wp:posOffset>474980</wp:posOffset>
          </wp:positionV>
          <wp:extent cx="2016000" cy="1008000"/>
          <wp:effectExtent l="0" t="0" r="0" b="0"/>
          <wp:wrapSquare wrapText="bothSides"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3065" w:rsidRDefault="003230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DE0AD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68148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67C6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3CD92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ED8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E4555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83FE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C584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16B06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1C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466AD"/>
    <w:multiLevelType w:val="multilevel"/>
    <w:tmpl w:val="0C07001D"/>
    <w:numStyleLink w:val="ListeJKU"/>
  </w:abstractNum>
  <w:abstractNum w:abstractNumId="11" w15:restartNumberingAfterBreak="0">
    <w:nsid w:val="0A2B415C"/>
    <w:multiLevelType w:val="multilevel"/>
    <w:tmpl w:val="977E5672"/>
    <w:numStyleLink w:val="berschriftenJKU"/>
  </w:abstractNum>
  <w:abstractNum w:abstractNumId="12" w15:restartNumberingAfterBreak="0">
    <w:nsid w:val="0FAF6F43"/>
    <w:multiLevelType w:val="multilevel"/>
    <w:tmpl w:val="977E5672"/>
    <w:numStyleLink w:val="berschriftenJKU"/>
  </w:abstractNum>
  <w:abstractNum w:abstractNumId="13" w15:restartNumberingAfterBreak="0">
    <w:nsid w:val="14A66AFA"/>
    <w:multiLevelType w:val="multilevel"/>
    <w:tmpl w:val="977E5672"/>
    <w:numStyleLink w:val="berschriftenJKU"/>
  </w:abstractNum>
  <w:abstractNum w:abstractNumId="14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660A71"/>
    <w:multiLevelType w:val="multilevel"/>
    <w:tmpl w:val="0C07001D"/>
    <w:numStyleLink w:val="ListeJKU"/>
  </w:abstractNum>
  <w:abstractNum w:abstractNumId="16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A8301A"/>
    <w:multiLevelType w:val="multilevel"/>
    <w:tmpl w:val="0C07001D"/>
    <w:numStyleLink w:val="ListeJKU"/>
  </w:abstractNum>
  <w:abstractNum w:abstractNumId="18" w15:restartNumberingAfterBreak="0">
    <w:nsid w:val="2DE90DF4"/>
    <w:multiLevelType w:val="hybridMultilevel"/>
    <w:tmpl w:val="0D1AFA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3E121C"/>
    <w:multiLevelType w:val="hybridMultilevel"/>
    <w:tmpl w:val="05E8F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8A240B14"/>
    <w:lvl w:ilvl="0">
      <w:start w:val="1"/>
      <w:numFmt w:val="decimal"/>
      <w:pStyle w:val="berschrift1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."/>
      <w:lvlJc w:val="left"/>
      <w:pPr>
        <w:ind w:left="1191" w:hanging="1191"/>
      </w:pPr>
      <w:rPr>
        <w:rFonts w:hint="default"/>
      </w:rPr>
    </w:lvl>
    <w:lvl w:ilvl="4">
      <w:start w:val="1"/>
      <w:numFmt w:val="lowerLetter"/>
      <w:pStyle w:val="berschrift5"/>
      <w:suff w:val="space"/>
      <w:lvlText w:val="%1.%2.%3.%4.%5."/>
      <w:lvlJc w:val="left"/>
      <w:pPr>
        <w:ind w:left="1531" w:hanging="153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28CB"/>
    <w:multiLevelType w:val="multilevel"/>
    <w:tmpl w:val="0C07001D"/>
    <w:numStyleLink w:val="ListeJKU"/>
  </w:abstractNum>
  <w:abstractNum w:abstractNumId="29" w15:restartNumberingAfterBreak="0">
    <w:nsid w:val="708612E0"/>
    <w:multiLevelType w:val="hybridMultilevel"/>
    <w:tmpl w:val="B5A87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C6BC4"/>
    <w:multiLevelType w:val="multilevel"/>
    <w:tmpl w:val="977E5672"/>
    <w:numStyleLink w:val="berschriftenJKU"/>
  </w:abstractNum>
  <w:abstractNum w:abstractNumId="31" w15:restartNumberingAfterBreak="0">
    <w:nsid w:val="73486D13"/>
    <w:multiLevelType w:val="multilevel"/>
    <w:tmpl w:val="977E5672"/>
    <w:numStyleLink w:val="berschriftenJKU"/>
  </w:abstractNum>
  <w:abstractNum w:abstractNumId="32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664D6"/>
    <w:multiLevelType w:val="multilevel"/>
    <w:tmpl w:val="977E5672"/>
    <w:numStyleLink w:val="berschriftenJKU"/>
  </w:abstractNum>
  <w:num w:numId="1">
    <w:abstractNumId w:val="14"/>
  </w:num>
  <w:num w:numId="2">
    <w:abstractNumId w:val="27"/>
  </w:num>
  <w:num w:numId="3">
    <w:abstractNumId w:val="32"/>
  </w:num>
  <w:num w:numId="4">
    <w:abstractNumId w:val="20"/>
  </w:num>
  <w:num w:numId="5">
    <w:abstractNumId w:val="10"/>
  </w:num>
  <w:num w:numId="6">
    <w:abstractNumId w:val="17"/>
  </w:num>
  <w:num w:numId="7">
    <w:abstractNumId w:val="15"/>
  </w:num>
  <w:num w:numId="8">
    <w:abstractNumId w:val="24"/>
  </w:num>
  <w:num w:numId="9">
    <w:abstractNumId w:val="21"/>
  </w:num>
  <w:num w:numId="10">
    <w:abstractNumId w:val="33"/>
  </w:num>
  <w:num w:numId="11">
    <w:abstractNumId w:val="19"/>
  </w:num>
  <w:num w:numId="12">
    <w:abstractNumId w:val="30"/>
  </w:num>
  <w:num w:numId="13">
    <w:abstractNumId w:val="25"/>
  </w:num>
  <w:num w:numId="14">
    <w:abstractNumId w:val="11"/>
  </w:num>
  <w:num w:numId="15">
    <w:abstractNumId w:val="31"/>
  </w:num>
  <w:num w:numId="16">
    <w:abstractNumId w:val="12"/>
  </w:num>
  <w:num w:numId="17">
    <w:abstractNumId w:val="13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3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5"/>
  </w:num>
  <w:num w:numId="28">
    <w:abstractNumId w:val="6"/>
  </w:num>
  <w:num w:numId="29">
    <w:abstractNumId w:val="7"/>
  </w:num>
  <w:num w:numId="30">
    <w:abstractNumId w:val="8"/>
  </w:num>
  <w:num w:numId="31">
    <w:abstractNumId w:val="9"/>
  </w:num>
  <w:num w:numId="32">
    <w:abstractNumId w:val="29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26"/>
    <w:rsid w:val="00000D6B"/>
    <w:rsid w:val="0000107A"/>
    <w:rsid w:val="000013FF"/>
    <w:rsid w:val="00003DBF"/>
    <w:rsid w:val="00004B2A"/>
    <w:rsid w:val="00006787"/>
    <w:rsid w:val="000119FC"/>
    <w:rsid w:val="000142CC"/>
    <w:rsid w:val="00016073"/>
    <w:rsid w:val="000168FD"/>
    <w:rsid w:val="00020DA6"/>
    <w:rsid w:val="00024480"/>
    <w:rsid w:val="00033573"/>
    <w:rsid w:val="000354E4"/>
    <w:rsid w:val="000361B3"/>
    <w:rsid w:val="0003638D"/>
    <w:rsid w:val="000378CC"/>
    <w:rsid w:val="00040307"/>
    <w:rsid w:val="00041E32"/>
    <w:rsid w:val="0004223A"/>
    <w:rsid w:val="000433A9"/>
    <w:rsid w:val="00044044"/>
    <w:rsid w:val="00044E2C"/>
    <w:rsid w:val="000453EC"/>
    <w:rsid w:val="00051EB1"/>
    <w:rsid w:val="000548C0"/>
    <w:rsid w:val="00055908"/>
    <w:rsid w:val="00062103"/>
    <w:rsid w:val="00064226"/>
    <w:rsid w:val="00064299"/>
    <w:rsid w:val="000654AB"/>
    <w:rsid w:val="00066D75"/>
    <w:rsid w:val="0007007E"/>
    <w:rsid w:val="000724DE"/>
    <w:rsid w:val="0007640F"/>
    <w:rsid w:val="00077692"/>
    <w:rsid w:val="000821BF"/>
    <w:rsid w:val="000821ED"/>
    <w:rsid w:val="00084466"/>
    <w:rsid w:val="00084606"/>
    <w:rsid w:val="0008652A"/>
    <w:rsid w:val="00086D58"/>
    <w:rsid w:val="00092E11"/>
    <w:rsid w:val="0009340E"/>
    <w:rsid w:val="000A24C5"/>
    <w:rsid w:val="000A2B4C"/>
    <w:rsid w:val="000A2F3A"/>
    <w:rsid w:val="000A3465"/>
    <w:rsid w:val="000A3769"/>
    <w:rsid w:val="000A61DB"/>
    <w:rsid w:val="000A63C1"/>
    <w:rsid w:val="000A78E0"/>
    <w:rsid w:val="000B26F2"/>
    <w:rsid w:val="000B2C9E"/>
    <w:rsid w:val="000B3136"/>
    <w:rsid w:val="000B5C63"/>
    <w:rsid w:val="000C0B44"/>
    <w:rsid w:val="000C26AC"/>
    <w:rsid w:val="000C2E46"/>
    <w:rsid w:val="000C35CC"/>
    <w:rsid w:val="000C450D"/>
    <w:rsid w:val="000C583E"/>
    <w:rsid w:val="000C79FE"/>
    <w:rsid w:val="000D0FEA"/>
    <w:rsid w:val="000D2DB2"/>
    <w:rsid w:val="000D5404"/>
    <w:rsid w:val="000D5781"/>
    <w:rsid w:val="000D62F4"/>
    <w:rsid w:val="000D646B"/>
    <w:rsid w:val="000D6ADA"/>
    <w:rsid w:val="000D7734"/>
    <w:rsid w:val="000E0253"/>
    <w:rsid w:val="000E1ABC"/>
    <w:rsid w:val="000E39EB"/>
    <w:rsid w:val="000E57D5"/>
    <w:rsid w:val="000E6BDB"/>
    <w:rsid w:val="000F0A7A"/>
    <w:rsid w:val="000F1769"/>
    <w:rsid w:val="000F58B2"/>
    <w:rsid w:val="00101C74"/>
    <w:rsid w:val="00101F26"/>
    <w:rsid w:val="00103770"/>
    <w:rsid w:val="001072FF"/>
    <w:rsid w:val="00110B1D"/>
    <w:rsid w:val="001246FB"/>
    <w:rsid w:val="00125E9B"/>
    <w:rsid w:val="00125F0D"/>
    <w:rsid w:val="00126D70"/>
    <w:rsid w:val="001322F8"/>
    <w:rsid w:val="00134AF8"/>
    <w:rsid w:val="001351C3"/>
    <w:rsid w:val="001362D9"/>
    <w:rsid w:val="001368DB"/>
    <w:rsid w:val="00140046"/>
    <w:rsid w:val="0014285B"/>
    <w:rsid w:val="00143706"/>
    <w:rsid w:val="0014445F"/>
    <w:rsid w:val="00150293"/>
    <w:rsid w:val="00152E6E"/>
    <w:rsid w:val="001552E5"/>
    <w:rsid w:val="00161298"/>
    <w:rsid w:val="00162AEA"/>
    <w:rsid w:val="00165F35"/>
    <w:rsid w:val="001662FB"/>
    <w:rsid w:val="0016631E"/>
    <w:rsid w:val="00166CFE"/>
    <w:rsid w:val="0017096A"/>
    <w:rsid w:val="001711EE"/>
    <w:rsid w:val="001715D5"/>
    <w:rsid w:val="00172CBC"/>
    <w:rsid w:val="001771C5"/>
    <w:rsid w:val="0017773D"/>
    <w:rsid w:val="001807C7"/>
    <w:rsid w:val="001872FD"/>
    <w:rsid w:val="00187389"/>
    <w:rsid w:val="00194308"/>
    <w:rsid w:val="001963BE"/>
    <w:rsid w:val="0019781D"/>
    <w:rsid w:val="00197EE0"/>
    <w:rsid w:val="001A2076"/>
    <w:rsid w:val="001A3396"/>
    <w:rsid w:val="001A44A1"/>
    <w:rsid w:val="001A6C72"/>
    <w:rsid w:val="001A7674"/>
    <w:rsid w:val="001B157A"/>
    <w:rsid w:val="001B2DC7"/>
    <w:rsid w:val="001B4623"/>
    <w:rsid w:val="001B467F"/>
    <w:rsid w:val="001B4963"/>
    <w:rsid w:val="001B673F"/>
    <w:rsid w:val="001B70D7"/>
    <w:rsid w:val="001B70E0"/>
    <w:rsid w:val="001C07E6"/>
    <w:rsid w:val="001C6B7F"/>
    <w:rsid w:val="001C79F1"/>
    <w:rsid w:val="001D0DB1"/>
    <w:rsid w:val="001E0756"/>
    <w:rsid w:val="001E0C8C"/>
    <w:rsid w:val="001E231E"/>
    <w:rsid w:val="001E5A49"/>
    <w:rsid w:val="001E6E86"/>
    <w:rsid w:val="001F0FA9"/>
    <w:rsid w:val="001F1708"/>
    <w:rsid w:val="001F49CA"/>
    <w:rsid w:val="001F5E0C"/>
    <w:rsid w:val="001F62FD"/>
    <w:rsid w:val="00200413"/>
    <w:rsid w:val="002051AB"/>
    <w:rsid w:val="00207147"/>
    <w:rsid w:val="0021010C"/>
    <w:rsid w:val="002132BE"/>
    <w:rsid w:val="00213452"/>
    <w:rsid w:val="00214943"/>
    <w:rsid w:val="00214998"/>
    <w:rsid w:val="00214F6C"/>
    <w:rsid w:val="0021566D"/>
    <w:rsid w:val="00217993"/>
    <w:rsid w:val="00220D98"/>
    <w:rsid w:val="0022521C"/>
    <w:rsid w:val="00226014"/>
    <w:rsid w:val="002274F0"/>
    <w:rsid w:val="0023303E"/>
    <w:rsid w:val="00237369"/>
    <w:rsid w:val="0023779B"/>
    <w:rsid w:val="00237B77"/>
    <w:rsid w:val="0024046B"/>
    <w:rsid w:val="00242DE3"/>
    <w:rsid w:val="0024611A"/>
    <w:rsid w:val="00246574"/>
    <w:rsid w:val="00247805"/>
    <w:rsid w:val="00250633"/>
    <w:rsid w:val="00251B4E"/>
    <w:rsid w:val="002532D0"/>
    <w:rsid w:val="00253902"/>
    <w:rsid w:val="00253C65"/>
    <w:rsid w:val="002600AB"/>
    <w:rsid w:val="00260199"/>
    <w:rsid w:val="00261861"/>
    <w:rsid w:val="00262BA4"/>
    <w:rsid w:val="0026403E"/>
    <w:rsid w:val="00266C67"/>
    <w:rsid w:val="00270AEB"/>
    <w:rsid w:val="00270DA6"/>
    <w:rsid w:val="002744B3"/>
    <w:rsid w:val="00274A30"/>
    <w:rsid w:val="00276D32"/>
    <w:rsid w:val="002825D1"/>
    <w:rsid w:val="00284615"/>
    <w:rsid w:val="0028502E"/>
    <w:rsid w:val="002850D2"/>
    <w:rsid w:val="00287850"/>
    <w:rsid w:val="0029034A"/>
    <w:rsid w:val="00291A5C"/>
    <w:rsid w:val="00291AA5"/>
    <w:rsid w:val="00292C34"/>
    <w:rsid w:val="00292DF9"/>
    <w:rsid w:val="002937DC"/>
    <w:rsid w:val="00294CF9"/>
    <w:rsid w:val="0029514A"/>
    <w:rsid w:val="00295C18"/>
    <w:rsid w:val="002971C7"/>
    <w:rsid w:val="00297DCB"/>
    <w:rsid w:val="002A04D4"/>
    <w:rsid w:val="002A1139"/>
    <w:rsid w:val="002A2387"/>
    <w:rsid w:val="002A24C3"/>
    <w:rsid w:val="002A38CC"/>
    <w:rsid w:val="002A4F00"/>
    <w:rsid w:val="002B111B"/>
    <w:rsid w:val="002B23B1"/>
    <w:rsid w:val="002B2B25"/>
    <w:rsid w:val="002B3AA7"/>
    <w:rsid w:val="002B7C52"/>
    <w:rsid w:val="002C150D"/>
    <w:rsid w:val="002C345B"/>
    <w:rsid w:val="002C658B"/>
    <w:rsid w:val="002D06BC"/>
    <w:rsid w:val="002D3A3C"/>
    <w:rsid w:val="002D3E6A"/>
    <w:rsid w:val="002D4960"/>
    <w:rsid w:val="002D6132"/>
    <w:rsid w:val="002E35BE"/>
    <w:rsid w:val="002E5C4E"/>
    <w:rsid w:val="002E6CA9"/>
    <w:rsid w:val="002F07BA"/>
    <w:rsid w:val="002F1604"/>
    <w:rsid w:val="002F1B1B"/>
    <w:rsid w:val="002F23BB"/>
    <w:rsid w:val="002F4C68"/>
    <w:rsid w:val="002F4D8C"/>
    <w:rsid w:val="002F5AC4"/>
    <w:rsid w:val="002F78FA"/>
    <w:rsid w:val="002F7EB7"/>
    <w:rsid w:val="0030093C"/>
    <w:rsid w:val="00300BE4"/>
    <w:rsid w:val="003034D3"/>
    <w:rsid w:val="003039BD"/>
    <w:rsid w:val="0030642D"/>
    <w:rsid w:val="003075F7"/>
    <w:rsid w:val="003112FC"/>
    <w:rsid w:val="00313B71"/>
    <w:rsid w:val="00313CD8"/>
    <w:rsid w:val="0031449D"/>
    <w:rsid w:val="003218DE"/>
    <w:rsid w:val="00321B27"/>
    <w:rsid w:val="00323065"/>
    <w:rsid w:val="00323AE8"/>
    <w:rsid w:val="00325F13"/>
    <w:rsid w:val="0032643B"/>
    <w:rsid w:val="00330682"/>
    <w:rsid w:val="00335675"/>
    <w:rsid w:val="00335BE5"/>
    <w:rsid w:val="00335D9D"/>
    <w:rsid w:val="003365F8"/>
    <w:rsid w:val="00340B93"/>
    <w:rsid w:val="00342145"/>
    <w:rsid w:val="00343612"/>
    <w:rsid w:val="003441D5"/>
    <w:rsid w:val="003455E2"/>
    <w:rsid w:val="00345A12"/>
    <w:rsid w:val="00346828"/>
    <w:rsid w:val="00354947"/>
    <w:rsid w:val="00354A01"/>
    <w:rsid w:val="003561E4"/>
    <w:rsid w:val="003619A7"/>
    <w:rsid w:val="003620A4"/>
    <w:rsid w:val="00363E83"/>
    <w:rsid w:val="00365EF0"/>
    <w:rsid w:val="00370F39"/>
    <w:rsid w:val="003753BC"/>
    <w:rsid w:val="003767EA"/>
    <w:rsid w:val="00380BBF"/>
    <w:rsid w:val="00380F53"/>
    <w:rsid w:val="003816CF"/>
    <w:rsid w:val="0038332D"/>
    <w:rsid w:val="0038513E"/>
    <w:rsid w:val="00386956"/>
    <w:rsid w:val="00387469"/>
    <w:rsid w:val="003879B7"/>
    <w:rsid w:val="0039010F"/>
    <w:rsid w:val="00391616"/>
    <w:rsid w:val="00395425"/>
    <w:rsid w:val="00395701"/>
    <w:rsid w:val="0039586B"/>
    <w:rsid w:val="003A0C3C"/>
    <w:rsid w:val="003A1A0A"/>
    <w:rsid w:val="003A3311"/>
    <w:rsid w:val="003B0BD3"/>
    <w:rsid w:val="003B4E07"/>
    <w:rsid w:val="003B5D0C"/>
    <w:rsid w:val="003C2832"/>
    <w:rsid w:val="003C467D"/>
    <w:rsid w:val="003C6F04"/>
    <w:rsid w:val="003C746F"/>
    <w:rsid w:val="003D0D18"/>
    <w:rsid w:val="003D4019"/>
    <w:rsid w:val="003D44E3"/>
    <w:rsid w:val="003D483D"/>
    <w:rsid w:val="003D4C52"/>
    <w:rsid w:val="003D68CC"/>
    <w:rsid w:val="003D7EC7"/>
    <w:rsid w:val="003E000C"/>
    <w:rsid w:val="003E09C8"/>
    <w:rsid w:val="003E44C5"/>
    <w:rsid w:val="003E542E"/>
    <w:rsid w:val="003E5B08"/>
    <w:rsid w:val="003E5B84"/>
    <w:rsid w:val="003E62AE"/>
    <w:rsid w:val="003F0823"/>
    <w:rsid w:val="003F0A18"/>
    <w:rsid w:val="003F0D52"/>
    <w:rsid w:val="003F1BA3"/>
    <w:rsid w:val="003F264C"/>
    <w:rsid w:val="003F584E"/>
    <w:rsid w:val="003F5FE2"/>
    <w:rsid w:val="00401D25"/>
    <w:rsid w:val="00403ACE"/>
    <w:rsid w:val="00405B42"/>
    <w:rsid w:val="00405FCC"/>
    <w:rsid w:val="00407B58"/>
    <w:rsid w:val="00412182"/>
    <w:rsid w:val="00415820"/>
    <w:rsid w:val="00416927"/>
    <w:rsid w:val="00420965"/>
    <w:rsid w:val="00420A85"/>
    <w:rsid w:val="0042259C"/>
    <w:rsid w:val="00423980"/>
    <w:rsid w:val="00423E25"/>
    <w:rsid w:val="00425DFF"/>
    <w:rsid w:val="00427722"/>
    <w:rsid w:val="004306E0"/>
    <w:rsid w:val="004311AB"/>
    <w:rsid w:val="00431C7C"/>
    <w:rsid w:val="00432249"/>
    <w:rsid w:val="00432605"/>
    <w:rsid w:val="004340C8"/>
    <w:rsid w:val="00434376"/>
    <w:rsid w:val="00434AE3"/>
    <w:rsid w:val="00435574"/>
    <w:rsid w:val="00435FC2"/>
    <w:rsid w:val="00436D83"/>
    <w:rsid w:val="00437EEE"/>
    <w:rsid w:val="00440916"/>
    <w:rsid w:val="00441BDD"/>
    <w:rsid w:val="00444FED"/>
    <w:rsid w:val="00445554"/>
    <w:rsid w:val="00446592"/>
    <w:rsid w:val="00446A64"/>
    <w:rsid w:val="00446C89"/>
    <w:rsid w:val="004501D2"/>
    <w:rsid w:val="0045068D"/>
    <w:rsid w:val="00453804"/>
    <w:rsid w:val="004557E4"/>
    <w:rsid w:val="00456DB4"/>
    <w:rsid w:val="0046079D"/>
    <w:rsid w:val="00464D1D"/>
    <w:rsid w:val="0046575E"/>
    <w:rsid w:val="00467192"/>
    <w:rsid w:val="004678CE"/>
    <w:rsid w:val="004746F8"/>
    <w:rsid w:val="00474B21"/>
    <w:rsid w:val="00476919"/>
    <w:rsid w:val="00480D23"/>
    <w:rsid w:val="004827DA"/>
    <w:rsid w:val="00491724"/>
    <w:rsid w:val="00492C81"/>
    <w:rsid w:val="00493458"/>
    <w:rsid w:val="00493D25"/>
    <w:rsid w:val="004A3F7C"/>
    <w:rsid w:val="004A5B02"/>
    <w:rsid w:val="004B13A6"/>
    <w:rsid w:val="004B14AD"/>
    <w:rsid w:val="004B2395"/>
    <w:rsid w:val="004B2888"/>
    <w:rsid w:val="004B2F0A"/>
    <w:rsid w:val="004B4A4D"/>
    <w:rsid w:val="004B644A"/>
    <w:rsid w:val="004C039C"/>
    <w:rsid w:val="004C070F"/>
    <w:rsid w:val="004D06C0"/>
    <w:rsid w:val="004D2947"/>
    <w:rsid w:val="004D32EE"/>
    <w:rsid w:val="004D3A64"/>
    <w:rsid w:val="004D3F66"/>
    <w:rsid w:val="004D489F"/>
    <w:rsid w:val="004E0365"/>
    <w:rsid w:val="004E06B0"/>
    <w:rsid w:val="004E07B2"/>
    <w:rsid w:val="004E0DFE"/>
    <w:rsid w:val="004E11D3"/>
    <w:rsid w:val="004E2D1F"/>
    <w:rsid w:val="004E557C"/>
    <w:rsid w:val="004E5696"/>
    <w:rsid w:val="004F0353"/>
    <w:rsid w:val="004F1897"/>
    <w:rsid w:val="004F5281"/>
    <w:rsid w:val="004F7700"/>
    <w:rsid w:val="004F7CDE"/>
    <w:rsid w:val="00502713"/>
    <w:rsid w:val="00503355"/>
    <w:rsid w:val="005042DC"/>
    <w:rsid w:val="00506DA4"/>
    <w:rsid w:val="00512A4E"/>
    <w:rsid w:val="005136A6"/>
    <w:rsid w:val="00513D33"/>
    <w:rsid w:val="00520497"/>
    <w:rsid w:val="005220D4"/>
    <w:rsid w:val="00522B77"/>
    <w:rsid w:val="00523062"/>
    <w:rsid w:val="00523CA5"/>
    <w:rsid w:val="00524CA5"/>
    <w:rsid w:val="005315F3"/>
    <w:rsid w:val="00533C45"/>
    <w:rsid w:val="00535829"/>
    <w:rsid w:val="00536133"/>
    <w:rsid w:val="005362D1"/>
    <w:rsid w:val="00536493"/>
    <w:rsid w:val="00536790"/>
    <w:rsid w:val="00537F99"/>
    <w:rsid w:val="0054035E"/>
    <w:rsid w:val="00540767"/>
    <w:rsid w:val="00540790"/>
    <w:rsid w:val="00540ADD"/>
    <w:rsid w:val="00542909"/>
    <w:rsid w:val="00545346"/>
    <w:rsid w:val="00547D27"/>
    <w:rsid w:val="00547D86"/>
    <w:rsid w:val="00550700"/>
    <w:rsid w:val="00552B53"/>
    <w:rsid w:val="0055393D"/>
    <w:rsid w:val="00553D99"/>
    <w:rsid w:val="00557C8B"/>
    <w:rsid w:val="005602CF"/>
    <w:rsid w:val="00567404"/>
    <w:rsid w:val="005721B3"/>
    <w:rsid w:val="005721F5"/>
    <w:rsid w:val="00572F55"/>
    <w:rsid w:val="005739F5"/>
    <w:rsid w:val="00573FA4"/>
    <w:rsid w:val="005741A1"/>
    <w:rsid w:val="005769FF"/>
    <w:rsid w:val="005774F3"/>
    <w:rsid w:val="005822F4"/>
    <w:rsid w:val="005829FE"/>
    <w:rsid w:val="005841BC"/>
    <w:rsid w:val="00585A4D"/>
    <w:rsid w:val="005869B4"/>
    <w:rsid w:val="00590832"/>
    <w:rsid w:val="005915A7"/>
    <w:rsid w:val="0059163F"/>
    <w:rsid w:val="005939F7"/>
    <w:rsid w:val="0059694A"/>
    <w:rsid w:val="0059734B"/>
    <w:rsid w:val="0059767D"/>
    <w:rsid w:val="00597E4E"/>
    <w:rsid w:val="00597EB4"/>
    <w:rsid w:val="005A2D2F"/>
    <w:rsid w:val="005A4C89"/>
    <w:rsid w:val="005A67F8"/>
    <w:rsid w:val="005A78D5"/>
    <w:rsid w:val="005A7BA3"/>
    <w:rsid w:val="005B5973"/>
    <w:rsid w:val="005B7EAD"/>
    <w:rsid w:val="005C0082"/>
    <w:rsid w:val="005C2B4D"/>
    <w:rsid w:val="005C413E"/>
    <w:rsid w:val="005C4F58"/>
    <w:rsid w:val="005C6658"/>
    <w:rsid w:val="005E0859"/>
    <w:rsid w:val="005E225B"/>
    <w:rsid w:val="005E3FA2"/>
    <w:rsid w:val="005E4AB8"/>
    <w:rsid w:val="005E569D"/>
    <w:rsid w:val="005E5747"/>
    <w:rsid w:val="005E629C"/>
    <w:rsid w:val="005F0FEF"/>
    <w:rsid w:val="005F3543"/>
    <w:rsid w:val="005F6220"/>
    <w:rsid w:val="0060173A"/>
    <w:rsid w:val="006020CA"/>
    <w:rsid w:val="006035F1"/>
    <w:rsid w:val="00611AC5"/>
    <w:rsid w:val="0061571E"/>
    <w:rsid w:val="00615D16"/>
    <w:rsid w:val="006176FA"/>
    <w:rsid w:val="006203E3"/>
    <w:rsid w:val="00626156"/>
    <w:rsid w:val="0062726E"/>
    <w:rsid w:val="006327B9"/>
    <w:rsid w:val="0063316A"/>
    <w:rsid w:val="00633D34"/>
    <w:rsid w:val="006347BE"/>
    <w:rsid w:val="00635B81"/>
    <w:rsid w:val="00635EFB"/>
    <w:rsid w:val="006402C8"/>
    <w:rsid w:val="006404DC"/>
    <w:rsid w:val="00644E83"/>
    <w:rsid w:val="00645237"/>
    <w:rsid w:val="00645852"/>
    <w:rsid w:val="006458F5"/>
    <w:rsid w:val="00646DA2"/>
    <w:rsid w:val="0064771C"/>
    <w:rsid w:val="00650EE7"/>
    <w:rsid w:val="00651C25"/>
    <w:rsid w:val="00654B17"/>
    <w:rsid w:val="00657501"/>
    <w:rsid w:val="00660630"/>
    <w:rsid w:val="00660C35"/>
    <w:rsid w:val="0066312F"/>
    <w:rsid w:val="00664796"/>
    <w:rsid w:val="00665308"/>
    <w:rsid w:val="006667D2"/>
    <w:rsid w:val="00672399"/>
    <w:rsid w:val="00676356"/>
    <w:rsid w:val="00680E77"/>
    <w:rsid w:val="00682988"/>
    <w:rsid w:val="00682A2B"/>
    <w:rsid w:val="0068559C"/>
    <w:rsid w:val="0068604A"/>
    <w:rsid w:val="00687462"/>
    <w:rsid w:val="00690432"/>
    <w:rsid w:val="00694775"/>
    <w:rsid w:val="00694BD6"/>
    <w:rsid w:val="00696F97"/>
    <w:rsid w:val="0069741F"/>
    <w:rsid w:val="006A2BFA"/>
    <w:rsid w:val="006A514D"/>
    <w:rsid w:val="006A69FC"/>
    <w:rsid w:val="006A76BE"/>
    <w:rsid w:val="006A7910"/>
    <w:rsid w:val="006B2399"/>
    <w:rsid w:val="006B3A00"/>
    <w:rsid w:val="006B6B98"/>
    <w:rsid w:val="006B71EE"/>
    <w:rsid w:val="006C0190"/>
    <w:rsid w:val="006C0A01"/>
    <w:rsid w:val="006C111C"/>
    <w:rsid w:val="006C131B"/>
    <w:rsid w:val="006C1A8D"/>
    <w:rsid w:val="006C29B2"/>
    <w:rsid w:val="006C2B0D"/>
    <w:rsid w:val="006C4B05"/>
    <w:rsid w:val="006C4E0C"/>
    <w:rsid w:val="006C56EA"/>
    <w:rsid w:val="006C5EAF"/>
    <w:rsid w:val="006C6F3E"/>
    <w:rsid w:val="006D08A8"/>
    <w:rsid w:val="006D1AB8"/>
    <w:rsid w:val="006D3A35"/>
    <w:rsid w:val="006D549D"/>
    <w:rsid w:val="006D6099"/>
    <w:rsid w:val="006D73BC"/>
    <w:rsid w:val="006D7AE8"/>
    <w:rsid w:val="006E602F"/>
    <w:rsid w:val="006F0B05"/>
    <w:rsid w:val="006F44F7"/>
    <w:rsid w:val="006F5311"/>
    <w:rsid w:val="006F7DBC"/>
    <w:rsid w:val="00705AC2"/>
    <w:rsid w:val="00705C48"/>
    <w:rsid w:val="00705DA3"/>
    <w:rsid w:val="007076F2"/>
    <w:rsid w:val="00707BD7"/>
    <w:rsid w:val="00714761"/>
    <w:rsid w:val="00717563"/>
    <w:rsid w:val="00717DDE"/>
    <w:rsid w:val="00721E8C"/>
    <w:rsid w:val="00722269"/>
    <w:rsid w:val="00722CA3"/>
    <w:rsid w:val="00722F2E"/>
    <w:rsid w:val="00723C57"/>
    <w:rsid w:val="00724F2E"/>
    <w:rsid w:val="007261A9"/>
    <w:rsid w:val="00726F76"/>
    <w:rsid w:val="00727073"/>
    <w:rsid w:val="00730A9D"/>
    <w:rsid w:val="00736260"/>
    <w:rsid w:val="00736F3E"/>
    <w:rsid w:val="0073710F"/>
    <w:rsid w:val="007371DA"/>
    <w:rsid w:val="00737AF8"/>
    <w:rsid w:val="007419B0"/>
    <w:rsid w:val="00742DED"/>
    <w:rsid w:val="00743AB2"/>
    <w:rsid w:val="00747402"/>
    <w:rsid w:val="007501D2"/>
    <w:rsid w:val="00754247"/>
    <w:rsid w:val="00757DAE"/>
    <w:rsid w:val="00760B06"/>
    <w:rsid w:val="007613D3"/>
    <w:rsid w:val="0076621B"/>
    <w:rsid w:val="007673AC"/>
    <w:rsid w:val="00771559"/>
    <w:rsid w:val="00774AD3"/>
    <w:rsid w:val="00777AFD"/>
    <w:rsid w:val="007817FF"/>
    <w:rsid w:val="00784292"/>
    <w:rsid w:val="007846EC"/>
    <w:rsid w:val="0078482C"/>
    <w:rsid w:val="007852ED"/>
    <w:rsid w:val="00785DAD"/>
    <w:rsid w:val="0079010E"/>
    <w:rsid w:val="0079035C"/>
    <w:rsid w:val="00790D40"/>
    <w:rsid w:val="00791FC9"/>
    <w:rsid w:val="007933FE"/>
    <w:rsid w:val="00797C91"/>
    <w:rsid w:val="007A0808"/>
    <w:rsid w:val="007A2486"/>
    <w:rsid w:val="007A2CAB"/>
    <w:rsid w:val="007A2F06"/>
    <w:rsid w:val="007A3470"/>
    <w:rsid w:val="007A6CDC"/>
    <w:rsid w:val="007A70FB"/>
    <w:rsid w:val="007A740A"/>
    <w:rsid w:val="007C4B3E"/>
    <w:rsid w:val="007C5156"/>
    <w:rsid w:val="007C7EAA"/>
    <w:rsid w:val="007D03A3"/>
    <w:rsid w:val="007D165E"/>
    <w:rsid w:val="007D2A0E"/>
    <w:rsid w:val="007D4C7B"/>
    <w:rsid w:val="007D65DB"/>
    <w:rsid w:val="007E2D12"/>
    <w:rsid w:val="007E3D82"/>
    <w:rsid w:val="007E43CF"/>
    <w:rsid w:val="007E48B4"/>
    <w:rsid w:val="007E769E"/>
    <w:rsid w:val="007F072E"/>
    <w:rsid w:val="007F20A0"/>
    <w:rsid w:val="007F263F"/>
    <w:rsid w:val="007F317D"/>
    <w:rsid w:val="007F3467"/>
    <w:rsid w:val="007F44F5"/>
    <w:rsid w:val="007F6BDF"/>
    <w:rsid w:val="00803BD4"/>
    <w:rsid w:val="00803E9E"/>
    <w:rsid w:val="008105C4"/>
    <w:rsid w:val="00811456"/>
    <w:rsid w:val="00812C65"/>
    <w:rsid w:val="008139CD"/>
    <w:rsid w:val="008145D4"/>
    <w:rsid w:val="008146EC"/>
    <w:rsid w:val="00816862"/>
    <w:rsid w:val="00820F2A"/>
    <w:rsid w:val="00823739"/>
    <w:rsid w:val="00833FEC"/>
    <w:rsid w:val="0083610C"/>
    <w:rsid w:val="0083655A"/>
    <w:rsid w:val="00837203"/>
    <w:rsid w:val="00837319"/>
    <w:rsid w:val="00837A33"/>
    <w:rsid w:val="00841142"/>
    <w:rsid w:val="00844203"/>
    <w:rsid w:val="00845559"/>
    <w:rsid w:val="00853419"/>
    <w:rsid w:val="00854BFC"/>
    <w:rsid w:val="00854F58"/>
    <w:rsid w:val="008551B8"/>
    <w:rsid w:val="008623C7"/>
    <w:rsid w:val="00871907"/>
    <w:rsid w:val="008730D8"/>
    <w:rsid w:val="00873D8A"/>
    <w:rsid w:val="00873E07"/>
    <w:rsid w:val="0088098B"/>
    <w:rsid w:val="008825F9"/>
    <w:rsid w:val="00884C8E"/>
    <w:rsid w:val="008853CE"/>
    <w:rsid w:val="0088662F"/>
    <w:rsid w:val="00890158"/>
    <w:rsid w:val="00892541"/>
    <w:rsid w:val="0089368D"/>
    <w:rsid w:val="0089522E"/>
    <w:rsid w:val="008A01E8"/>
    <w:rsid w:val="008A2C48"/>
    <w:rsid w:val="008A76F1"/>
    <w:rsid w:val="008A7CA2"/>
    <w:rsid w:val="008B01A8"/>
    <w:rsid w:val="008B07FC"/>
    <w:rsid w:val="008B233D"/>
    <w:rsid w:val="008B24A8"/>
    <w:rsid w:val="008B4523"/>
    <w:rsid w:val="008B4FB9"/>
    <w:rsid w:val="008C38AF"/>
    <w:rsid w:val="008C5465"/>
    <w:rsid w:val="008C63C2"/>
    <w:rsid w:val="008C6C3A"/>
    <w:rsid w:val="008C79F3"/>
    <w:rsid w:val="008C7D11"/>
    <w:rsid w:val="008D61E8"/>
    <w:rsid w:val="008D6711"/>
    <w:rsid w:val="008E0DCA"/>
    <w:rsid w:val="008E2E9E"/>
    <w:rsid w:val="008E3E47"/>
    <w:rsid w:val="008E4B60"/>
    <w:rsid w:val="008F3C8E"/>
    <w:rsid w:val="008F5B3A"/>
    <w:rsid w:val="008F5DEC"/>
    <w:rsid w:val="00902BB9"/>
    <w:rsid w:val="00902BC1"/>
    <w:rsid w:val="00904F57"/>
    <w:rsid w:val="00905FAE"/>
    <w:rsid w:val="00912648"/>
    <w:rsid w:val="00912C1E"/>
    <w:rsid w:val="00912D22"/>
    <w:rsid w:val="009146C6"/>
    <w:rsid w:val="00915DF8"/>
    <w:rsid w:val="00922896"/>
    <w:rsid w:val="00922A03"/>
    <w:rsid w:val="00925BA1"/>
    <w:rsid w:val="00926235"/>
    <w:rsid w:val="009263C8"/>
    <w:rsid w:val="009271FD"/>
    <w:rsid w:val="00932DD8"/>
    <w:rsid w:val="009344B8"/>
    <w:rsid w:val="00934FAB"/>
    <w:rsid w:val="00935776"/>
    <w:rsid w:val="00940D6E"/>
    <w:rsid w:val="009410D4"/>
    <w:rsid w:val="0094195D"/>
    <w:rsid w:val="00943265"/>
    <w:rsid w:val="00945870"/>
    <w:rsid w:val="00946CE4"/>
    <w:rsid w:val="00951A08"/>
    <w:rsid w:val="00956B98"/>
    <w:rsid w:val="009574B3"/>
    <w:rsid w:val="009601EB"/>
    <w:rsid w:val="009611FE"/>
    <w:rsid w:val="00961BC5"/>
    <w:rsid w:val="00962011"/>
    <w:rsid w:val="00962CB9"/>
    <w:rsid w:val="00964C12"/>
    <w:rsid w:val="009665B6"/>
    <w:rsid w:val="00966859"/>
    <w:rsid w:val="00966FA5"/>
    <w:rsid w:val="00967B03"/>
    <w:rsid w:val="00973620"/>
    <w:rsid w:val="00973CDB"/>
    <w:rsid w:val="00975483"/>
    <w:rsid w:val="00975D08"/>
    <w:rsid w:val="00976136"/>
    <w:rsid w:val="0097625F"/>
    <w:rsid w:val="0098262B"/>
    <w:rsid w:val="00983255"/>
    <w:rsid w:val="00983A2C"/>
    <w:rsid w:val="009840CC"/>
    <w:rsid w:val="00985DBF"/>
    <w:rsid w:val="00987665"/>
    <w:rsid w:val="009903D3"/>
    <w:rsid w:val="00990544"/>
    <w:rsid w:val="00992451"/>
    <w:rsid w:val="0099550E"/>
    <w:rsid w:val="00995C49"/>
    <w:rsid w:val="009971CF"/>
    <w:rsid w:val="009978CB"/>
    <w:rsid w:val="009A0FF7"/>
    <w:rsid w:val="009A34CE"/>
    <w:rsid w:val="009A3D70"/>
    <w:rsid w:val="009A78FF"/>
    <w:rsid w:val="009B07E4"/>
    <w:rsid w:val="009B0E9F"/>
    <w:rsid w:val="009B1832"/>
    <w:rsid w:val="009B312B"/>
    <w:rsid w:val="009B4245"/>
    <w:rsid w:val="009C0925"/>
    <w:rsid w:val="009C1A41"/>
    <w:rsid w:val="009C1E27"/>
    <w:rsid w:val="009C2DD7"/>
    <w:rsid w:val="009C3496"/>
    <w:rsid w:val="009C4A61"/>
    <w:rsid w:val="009C7961"/>
    <w:rsid w:val="009C796C"/>
    <w:rsid w:val="009C79FD"/>
    <w:rsid w:val="009C7F93"/>
    <w:rsid w:val="009D0C43"/>
    <w:rsid w:val="009D1883"/>
    <w:rsid w:val="009D2DE6"/>
    <w:rsid w:val="009D56A8"/>
    <w:rsid w:val="009D692A"/>
    <w:rsid w:val="009D6BEB"/>
    <w:rsid w:val="009D7375"/>
    <w:rsid w:val="009E1B3E"/>
    <w:rsid w:val="009E5D2F"/>
    <w:rsid w:val="009E5E14"/>
    <w:rsid w:val="009F3586"/>
    <w:rsid w:val="009F7FE1"/>
    <w:rsid w:val="00A00675"/>
    <w:rsid w:val="00A01675"/>
    <w:rsid w:val="00A0232F"/>
    <w:rsid w:val="00A027C5"/>
    <w:rsid w:val="00A041C5"/>
    <w:rsid w:val="00A04205"/>
    <w:rsid w:val="00A043FB"/>
    <w:rsid w:val="00A110A1"/>
    <w:rsid w:val="00A13F26"/>
    <w:rsid w:val="00A16C2F"/>
    <w:rsid w:val="00A2013E"/>
    <w:rsid w:val="00A205D9"/>
    <w:rsid w:val="00A2066F"/>
    <w:rsid w:val="00A20991"/>
    <w:rsid w:val="00A2498A"/>
    <w:rsid w:val="00A2516C"/>
    <w:rsid w:val="00A2541C"/>
    <w:rsid w:val="00A31F42"/>
    <w:rsid w:val="00A32FE7"/>
    <w:rsid w:val="00A34827"/>
    <w:rsid w:val="00A40DC8"/>
    <w:rsid w:val="00A45C74"/>
    <w:rsid w:val="00A51EF6"/>
    <w:rsid w:val="00A530C5"/>
    <w:rsid w:val="00A53D68"/>
    <w:rsid w:val="00A54D21"/>
    <w:rsid w:val="00A5566C"/>
    <w:rsid w:val="00A57B34"/>
    <w:rsid w:val="00A6043B"/>
    <w:rsid w:val="00A620C9"/>
    <w:rsid w:val="00A6291E"/>
    <w:rsid w:val="00A631DB"/>
    <w:rsid w:val="00A667F7"/>
    <w:rsid w:val="00A67E5E"/>
    <w:rsid w:val="00A70645"/>
    <w:rsid w:val="00A750B9"/>
    <w:rsid w:val="00A75E92"/>
    <w:rsid w:val="00A76C51"/>
    <w:rsid w:val="00A805B2"/>
    <w:rsid w:val="00A80F84"/>
    <w:rsid w:val="00A82461"/>
    <w:rsid w:val="00A8555B"/>
    <w:rsid w:val="00A855B8"/>
    <w:rsid w:val="00A86385"/>
    <w:rsid w:val="00A86572"/>
    <w:rsid w:val="00A906E7"/>
    <w:rsid w:val="00A9189C"/>
    <w:rsid w:val="00A94104"/>
    <w:rsid w:val="00A9682F"/>
    <w:rsid w:val="00AA0715"/>
    <w:rsid w:val="00AA09F1"/>
    <w:rsid w:val="00AA196F"/>
    <w:rsid w:val="00AA7A31"/>
    <w:rsid w:val="00AB6C8B"/>
    <w:rsid w:val="00AB786E"/>
    <w:rsid w:val="00AC25BB"/>
    <w:rsid w:val="00AC28B7"/>
    <w:rsid w:val="00AC2927"/>
    <w:rsid w:val="00AC3C81"/>
    <w:rsid w:val="00AC411C"/>
    <w:rsid w:val="00AC712E"/>
    <w:rsid w:val="00AD35FD"/>
    <w:rsid w:val="00AD3621"/>
    <w:rsid w:val="00AD3D4A"/>
    <w:rsid w:val="00AD5F0C"/>
    <w:rsid w:val="00AD6002"/>
    <w:rsid w:val="00AD7951"/>
    <w:rsid w:val="00AD7F7D"/>
    <w:rsid w:val="00AE2C7E"/>
    <w:rsid w:val="00AE59E9"/>
    <w:rsid w:val="00AE770A"/>
    <w:rsid w:val="00AF482E"/>
    <w:rsid w:val="00AF4CD0"/>
    <w:rsid w:val="00AF70C5"/>
    <w:rsid w:val="00AF772E"/>
    <w:rsid w:val="00B033EC"/>
    <w:rsid w:val="00B04123"/>
    <w:rsid w:val="00B04FC1"/>
    <w:rsid w:val="00B10179"/>
    <w:rsid w:val="00B10DB7"/>
    <w:rsid w:val="00B11819"/>
    <w:rsid w:val="00B1235C"/>
    <w:rsid w:val="00B12BC9"/>
    <w:rsid w:val="00B14852"/>
    <w:rsid w:val="00B16494"/>
    <w:rsid w:val="00B216F6"/>
    <w:rsid w:val="00B23F62"/>
    <w:rsid w:val="00B25CC2"/>
    <w:rsid w:val="00B25CD7"/>
    <w:rsid w:val="00B302E4"/>
    <w:rsid w:val="00B30F24"/>
    <w:rsid w:val="00B32A5D"/>
    <w:rsid w:val="00B347A1"/>
    <w:rsid w:val="00B3773E"/>
    <w:rsid w:val="00B4265E"/>
    <w:rsid w:val="00B462CA"/>
    <w:rsid w:val="00B4787B"/>
    <w:rsid w:val="00B527AC"/>
    <w:rsid w:val="00B53E10"/>
    <w:rsid w:val="00B5656D"/>
    <w:rsid w:val="00B56C89"/>
    <w:rsid w:val="00B57A60"/>
    <w:rsid w:val="00B57F6E"/>
    <w:rsid w:val="00B601F7"/>
    <w:rsid w:val="00B614EA"/>
    <w:rsid w:val="00B624E1"/>
    <w:rsid w:val="00B63D82"/>
    <w:rsid w:val="00B66388"/>
    <w:rsid w:val="00B66939"/>
    <w:rsid w:val="00B67E7B"/>
    <w:rsid w:val="00B71907"/>
    <w:rsid w:val="00B723D1"/>
    <w:rsid w:val="00B7412A"/>
    <w:rsid w:val="00B756FD"/>
    <w:rsid w:val="00B75A61"/>
    <w:rsid w:val="00B77161"/>
    <w:rsid w:val="00B776FF"/>
    <w:rsid w:val="00B80DAF"/>
    <w:rsid w:val="00B81874"/>
    <w:rsid w:val="00B82D3D"/>
    <w:rsid w:val="00B83C66"/>
    <w:rsid w:val="00B8532C"/>
    <w:rsid w:val="00B85951"/>
    <w:rsid w:val="00B95350"/>
    <w:rsid w:val="00B96BC1"/>
    <w:rsid w:val="00B96D17"/>
    <w:rsid w:val="00BA1E8F"/>
    <w:rsid w:val="00BA4BCB"/>
    <w:rsid w:val="00BA61BE"/>
    <w:rsid w:val="00BA6562"/>
    <w:rsid w:val="00BB02C5"/>
    <w:rsid w:val="00BB0ACF"/>
    <w:rsid w:val="00BB1293"/>
    <w:rsid w:val="00BB143E"/>
    <w:rsid w:val="00BB2BF8"/>
    <w:rsid w:val="00BB4241"/>
    <w:rsid w:val="00BB4770"/>
    <w:rsid w:val="00BB5A70"/>
    <w:rsid w:val="00BB615A"/>
    <w:rsid w:val="00BB772D"/>
    <w:rsid w:val="00BC04CB"/>
    <w:rsid w:val="00BC177B"/>
    <w:rsid w:val="00BC67CD"/>
    <w:rsid w:val="00BC7A8D"/>
    <w:rsid w:val="00BD01BD"/>
    <w:rsid w:val="00BD0CE6"/>
    <w:rsid w:val="00BD0F33"/>
    <w:rsid w:val="00BD151D"/>
    <w:rsid w:val="00BD1822"/>
    <w:rsid w:val="00BD398D"/>
    <w:rsid w:val="00BD5DD8"/>
    <w:rsid w:val="00BD7738"/>
    <w:rsid w:val="00BE05D6"/>
    <w:rsid w:val="00BE304B"/>
    <w:rsid w:val="00BE4795"/>
    <w:rsid w:val="00BE73CB"/>
    <w:rsid w:val="00BF3F45"/>
    <w:rsid w:val="00BF75DB"/>
    <w:rsid w:val="00C04336"/>
    <w:rsid w:val="00C10085"/>
    <w:rsid w:val="00C12127"/>
    <w:rsid w:val="00C13380"/>
    <w:rsid w:val="00C13770"/>
    <w:rsid w:val="00C14754"/>
    <w:rsid w:val="00C16920"/>
    <w:rsid w:val="00C210C3"/>
    <w:rsid w:val="00C21E5C"/>
    <w:rsid w:val="00C2261E"/>
    <w:rsid w:val="00C24D22"/>
    <w:rsid w:val="00C25AAF"/>
    <w:rsid w:val="00C261B1"/>
    <w:rsid w:val="00C31A7F"/>
    <w:rsid w:val="00C31BA2"/>
    <w:rsid w:val="00C34075"/>
    <w:rsid w:val="00C342C2"/>
    <w:rsid w:val="00C3453A"/>
    <w:rsid w:val="00C3529E"/>
    <w:rsid w:val="00C35E1A"/>
    <w:rsid w:val="00C369AB"/>
    <w:rsid w:val="00C40CD7"/>
    <w:rsid w:val="00C42248"/>
    <w:rsid w:val="00C43A5D"/>
    <w:rsid w:val="00C440C4"/>
    <w:rsid w:val="00C449CE"/>
    <w:rsid w:val="00C4579C"/>
    <w:rsid w:val="00C46674"/>
    <w:rsid w:val="00C468FD"/>
    <w:rsid w:val="00C473B5"/>
    <w:rsid w:val="00C503A6"/>
    <w:rsid w:val="00C516DA"/>
    <w:rsid w:val="00C5249C"/>
    <w:rsid w:val="00C56ED4"/>
    <w:rsid w:val="00C57CEC"/>
    <w:rsid w:val="00C64CB8"/>
    <w:rsid w:val="00C66698"/>
    <w:rsid w:val="00C66EF5"/>
    <w:rsid w:val="00C670EC"/>
    <w:rsid w:val="00C76875"/>
    <w:rsid w:val="00C80192"/>
    <w:rsid w:val="00C802AA"/>
    <w:rsid w:val="00C80CE3"/>
    <w:rsid w:val="00C8102A"/>
    <w:rsid w:val="00C8339A"/>
    <w:rsid w:val="00C908B7"/>
    <w:rsid w:val="00C93249"/>
    <w:rsid w:val="00C94DB5"/>
    <w:rsid w:val="00C95401"/>
    <w:rsid w:val="00C964BD"/>
    <w:rsid w:val="00C96882"/>
    <w:rsid w:val="00C9754E"/>
    <w:rsid w:val="00CA0265"/>
    <w:rsid w:val="00CA07FE"/>
    <w:rsid w:val="00CA0F11"/>
    <w:rsid w:val="00CA1A77"/>
    <w:rsid w:val="00CA3BDA"/>
    <w:rsid w:val="00CA3E9E"/>
    <w:rsid w:val="00CB0D9D"/>
    <w:rsid w:val="00CB255D"/>
    <w:rsid w:val="00CB5D1E"/>
    <w:rsid w:val="00CB6848"/>
    <w:rsid w:val="00CB7E42"/>
    <w:rsid w:val="00CC1D9C"/>
    <w:rsid w:val="00CC24AE"/>
    <w:rsid w:val="00CC3E54"/>
    <w:rsid w:val="00CC41B2"/>
    <w:rsid w:val="00CC57D5"/>
    <w:rsid w:val="00CC5BE2"/>
    <w:rsid w:val="00CC7FB6"/>
    <w:rsid w:val="00CD041A"/>
    <w:rsid w:val="00CD2970"/>
    <w:rsid w:val="00CD3446"/>
    <w:rsid w:val="00CE091F"/>
    <w:rsid w:val="00CE29C3"/>
    <w:rsid w:val="00CE43B7"/>
    <w:rsid w:val="00CF1325"/>
    <w:rsid w:val="00CF14BB"/>
    <w:rsid w:val="00CF1512"/>
    <w:rsid w:val="00CF1C72"/>
    <w:rsid w:val="00CF24A1"/>
    <w:rsid w:val="00CF2A1F"/>
    <w:rsid w:val="00CF4620"/>
    <w:rsid w:val="00CF4CD4"/>
    <w:rsid w:val="00CF6D3A"/>
    <w:rsid w:val="00CF6F11"/>
    <w:rsid w:val="00CF73C7"/>
    <w:rsid w:val="00CF772E"/>
    <w:rsid w:val="00CF7E8D"/>
    <w:rsid w:val="00D07A91"/>
    <w:rsid w:val="00D2214B"/>
    <w:rsid w:val="00D248ED"/>
    <w:rsid w:val="00D26662"/>
    <w:rsid w:val="00D27B6B"/>
    <w:rsid w:val="00D30880"/>
    <w:rsid w:val="00D30CB7"/>
    <w:rsid w:val="00D37769"/>
    <w:rsid w:val="00D428A5"/>
    <w:rsid w:val="00D43F4C"/>
    <w:rsid w:val="00D453B8"/>
    <w:rsid w:val="00D45C4A"/>
    <w:rsid w:val="00D45EE3"/>
    <w:rsid w:val="00D4600E"/>
    <w:rsid w:val="00D53140"/>
    <w:rsid w:val="00D55ACA"/>
    <w:rsid w:val="00D6017C"/>
    <w:rsid w:val="00D63AE8"/>
    <w:rsid w:val="00D66577"/>
    <w:rsid w:val="00D66D85"/>
    <w:rsid w:val="00D7485A"/>
    <w:rsid w:val="00D756B7"/>
    <w:rsid w:val="00D806EA"/>
    <w:rsid w:val="00D81DC8"/>
    <w:rsid w:val="00D8438E"/>
    <w:rsid w:val="00D857AC"/>
    <w:rsid w:val="00D85B8E"/>
    <w:rsid w:val="00D92457"/>
    <w:rsid w:val="00D92C71"/>
    <w:rsid w:val="00D97A68"/>
    <w:rsid w:val="00DA4005"/>
    <w:rsid w:val="00DA5C7A"/>
    <w:rsid w:val="00DA5F14"/>
    <w:rsid w:val="00DA6659"/>
    <w:rsid w:val="00DA7A6A"/>
    <w:rsid w:val="00DB098F"/>
    <w:rsid w:val="00DB1E0E"/>
    <w:rsid w:val="00DB2C0B"/>
    <w:rsid w:val="00DB5981"/>
    <w:rsid w:val="00DB6913"/>
    <w:rsid w:val="00DB6EE7"/>
    <w:rsid w:val="00DB74A2"/>
    <w:rsid w:val="00DC3EDA"/>
    <w:rsid w:val="00DC4748"/>
    <w:rsid w:val="00DD0571"/>
    <w:rsid w:val="00DD0E55"/>
    <w:rsid w:val="00DD1052"/>
    <w:rsid w:val="00DD43C7"/>
    <w:rsid w:val="00DE19B6"/>
    <w:rsid w:val="00DE23F9"/>
    <w:rsid w:val="00DE3409"/>
    <w:rsid w:val="00DE3F85"/>
    <w:rsid w:val="00DE4488"/>
    <w:rsid w:val="00DE4ADD"/>
    <w:rsid w:val="00DE7722"/>
    <w:rsid w:val="00DF1A66"/>
    <w:rsid w:val="00DF476B"/>
    <w:rsid w:val="00DF476D"/>
    <w:rsid w:val="00DF4CC2"/>
    <w:rsid w:val="00DF5147"/>
    <w:rsid w:val="00DF649F"/>
    <w:rsid w:val="00DF7A8C"/>
    <w:rsid w:val="00E03360"/>
    <w:rsid w:val="00E077CA"/>
    <w:rsid w:val="00E07A99"/>
    <w:rsid w:val="00E122D4"/>
    <w:rsid w:val="00E15C36"/>
    <w:rsid w:val="00E20276"/>
    <w:rsid w:val="00E20EEE"/>
    <w:rsid w:val="00E22F5F"/>
    <w:rsid w:val="00E232BA"/>
    <w:rsid w:val="00E26EFA"/>
    <w:rsid w:val="00E31F2E"/>
    <w:rsid w:val="00E320CD"/>
    <w:rsid w:val="00E321D0"/>
    <w:rsid w:val="00E334ED"/>
    <w:rsid w:val="00E33905"/>
    <w:rsid w:val="00E40555"/>
    <w:rsid w:val="00E41B58"/>
    <w:rsid w:val="00E41CF9"/>
    <w:rsid w:val="00E41D30"/>
    <w:rsid w:val="00E42F03"/>
    <w:rsid w:val="00E436F8"/>
    <w:rsid w:val="00E5032A"/>
    <w:rsid w:val="00E548CE"/>
    <w:rsid w:val="00E5535F"/>
    <w:rsid w:val="00E55636"/>
    <w:rsid w:val="00E556BB"/>
    <w:rsid w:val="00E56887"/>
    <w:rsid w:val="00E616E0"/>
    <w:rsid w:val="00E6407D"/>
    <w:rsid w:val="00E64A19"/>
    <w:rsid w:val="00E67A28"/>
    <w:rsid w:val="00E73BB2"/>
    <w:rsid w:val="00E742ED"/>
    <w:rsid w:val="00E7433C"/>
    <w:rsid w:val="00E77FA5"/>
    <w:rsid w:val="00E83496"/>
    <w:rsid w:val="00E8386B"/>
    <w:rsid w:val="00E858B7"/>
    <w:rsid w:val="00E85C3B"/>
    <w:rsid w:val="00E86EED"/>
    <w:rsid w:val="00E87464"/>
    <w:rsid w:val="00E90CC1"/>
    <w:rsid w:val="00E919F4"/>
    <w:rsid w:val="00E92963"/>
    <w:rsid w:val="00E93D88"/>
    <w:rsid w:val="00E9754F"/>
    <w:rsid w:val="00EA528D"/>
    <w:rsid w:val="00EA5C30"/>
    <w:rsid w:val="00EA5D08"/>
    <w:rsid w:val="00EA7B85"/>
    <w:rsid w:val="00EB5CC1"/>
    <w:rsid w:val="00EC23C9"/>
    <w:rsid w:val="00EC24FD"/>
    <w:rsid w:val="00EC42E7"/>
    <w:rsid w:val="00EC59C4"/>
    <w:rsid w:val="00EC6F82"/>
    <w:rsid w:val="00ED035D"/>
    <w:rsid w:val="00ED1A64"/>
    <w:rsid w:val="00EE03FD"/>
    <w:rsid w:val="00EE1318"/>
    <w:rsid w:val="00EE378B"/>
    <w:rsid w:val="00EE480D"/>
    <w:rsid w:val="00EE61B7"/>
    <w:rsid w:val="00EE6315"/>
    <w:rsid w:val="00EE6D40"/>
    <w:rsid w:val="00EE6EFF"/>
    <w:rsid w:val="00EF002F"/>
    <w:rsid w:val="00EF1B2B"/>
    <w:rsid w:val="00EF1D2B"/>
    <w:rsid w:val="00EF430A"/>
    <w:rsid w:val="00EF471A"/>
    <w:rsid w:val="00EF475E"/>
    <w:rsid w:val="00EF5EAA"/>
    <w:rsid w:val="00EF6B22"/>
    <w:rsid w:val="00EF7A9B"/>
    <w:rsid w:val="00F00283"/>
    <w:rsid w:val="00F01939"/>
    <w:rsid w:val="00F04562"/>
    <w:rsid w:val="00F07476"/>
    <w:rsid w:val="00F07C97"/>
    <w:rsid w:val="00F10821"/>
    <w:rsid w:val="00F10FD8"/>
    <w:rsid w:val="00F1323E"/>
    <w:rsid w:val="00F1633B"/>
    <w:rsid w:val="00F16D7E"/>
    <w:rsid w:val="00F17339"/>
    <w:rsid w:val="00F1787A"/>
    <w:rsid w:val="00F20316"/>
    <w:rsid w:val="00F2212C"/>
    <w:rsid w:val="00F23052"/>
    <w:rsid w:val="00F236B4"/>
    <w:rsid w:val="00F236FC"/>
    <w:rsid w:val="00F238A2"/>
    <w:rsid w:val="00F23C89"/>
    <w:rsid w:val="00F24FFE"/>
    <w:rsid w:val="00F26F0C"/>
    <w:rsid w:val="00F270E4"/>
    <w:rsid w:val="00F3344C"/>
    <w:rsid w:val="00F34C25"/>
    <w:rsid w:val="00F35434"/>
    <w:rsid w:val="00F3623E"/>
    <w:rsid w:val="00F379B9"/>
    <w:rsid w:val="00F37AB6"/>
    <w:rsid w:val="00F40B99"/>
    <w:rsid w:val="00F41F8D"/>
    <w:rsid w:val="00F4380B"/>
    <w:rsid w:val="00F452AB"/>
    <w:rsid w:val="00F45DC8"/>
    <w:rsid w:val="00F475A6"/>
    <w:rsid w:val="00F47ED1"/>
    <w:rsid w:val="00F5265D"/>
    <w:rsid w:val="00F53843"/>
    <w:rsid w:val="00F5593C"/>
    <w:rsid w:val="00F56DE6"/>
    <w:rsid w:val="00F5703B"/>
    <w:rsid w:val="00F57CBD"/>
    <w:rsid w:val="00F60CF3"/>
    <w:rsid w:val="00F619F5"/>
    <w:rsid w:val="00F64496"/>
    <w:rsid w:val="00F670B5"/>
    <w:rsid w:val="00F702D9"/>
    <w:rsid w:val="00F7130B"/>
    <w:rsid w:val="00F71BC5"/>
    <w:rsid w:val="00F7398D"/>
    <w:rsid w:val="00F77327"/>
    <w:rsid w:val="00F81AAA"/>
    <w:rsid w:val="00F82955"/>
    <w:rsid w:val="00F834A2"/>
    <w:rsid w:val="00F86955"/>
    <w:rsid w:val="00F8701B"/>
    <w:rsid w:val="00F8767E"/>
    <w:rsid w:val="00F8797E"/>
    <w:rsid w:val="00F93E08"/>
    <w:rsid w:val="00FA0740"/>
    <w:rsid w:val="00FA26B5"/>
    <w:rsid w:val="00FA325F"/>
    <w:rsid w:val="00FA5ED7"/>
    <w:rsid w:val="00FA6278"/>
    <w:rsid w:val="00FA690F"/>
    <w:rsid w:val="00FA78F0"/>
    <w:rsid w:val="00FA7F8A"/>
    <w:rsid w:val="00FB0B03"/>
    <w:rsid w:val="00FB21EB"/>
    <w:rsid w:val="00FB3A12"/>
    <w:rsid w:val="00FB5186"/>
    <w:rsid w:val="00FB6253"/>
    <w:rsid w:val="00FB6531"/>
    <w:rsid w:val="00FC0B9D"/>
    <w:rsid w:val="00FC0D26"/>
    <w:rsid w:val="00FC0D70"/>
    <w:rsid w:val="00FC1173"/>
    <w:rsid w:val="00FC1CA1"/>
    <w:rsid w:val="00FC3C5E"/>
    <w:rsid w:val="00FC4BD0"/>
    <w:rsid w:val="00FC5970"/>
    <w:rsid w:val="00FC61EB"/>
    <w:rsid w:val="00FC69BA"/>
    <w:rsid w:val="00FD0FEF"/>
    <w:rsid w:val="00FD1D7B"/>
    <w:rsid w:val="00FD2A6F"/>
    <w:rsid w:val="00FD2AE7"/>
    <w:rsid w:val="00FD3AF1"/>
    <w:rsid w:val="00FD4D18"/>
    <w:rsid w:val="00FD7A5D"/>
    <w:rsid w:val="00FE05C2"/>
    <w:rsid w:val="00FE0A49"/>
    <w:rsid w:val="00FE3709"/>
    <w:rsid w:val="00FE462B"/>
    <w:rsid w:val="00FE4A6D"/>
    <w:rsid w:val="00FE4B7D"/>
    <w:rsid w:val="00FF0DCC"/>
    <w:rsid w:val="00FF15F9"/>
    <w:rsid w:val="00FF2308"/>
    <w:rsid w:val="00FF4A1A"/>
    <w:rsid w:val="00FF5309"/>
    <w:rsid w:val="00FF57D3"/>
    <w:rsid w:val="00FF59A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C4A80"/>
  <w15:docId w15:val="{F859C460-E7A6-E843-843B-99C43D7C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JKU"/>
    <w:qFormat/>
    <w:rsid w:val="009C7961"/>
    <w:pPr>
      <w:spacing w:after="200" w:line="312" w:lineRule="auto"/>
      <w:jc w:val="both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5A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5A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5A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BE73CB"/>
    <w:pPr>
      <w:spacing w:before="40" w:after="1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776FF"/>
    <w:pPr>
      <w:spacing w:after="80"/>
    </w:pPr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BE73CB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itternetztabelle5dunkelAkz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C67C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paragraph" w:customStyle="1" w:styleId="CitaviBibliographyEntry">
    <w:name w:val="Citavi Bibliography Entry"/>
    <w:basedOn w:val="Standard"/>
    <w:link w:val="CitaviBibliographyEntryZchn"/>
    <w:rsid w:val="00BB5A70"/>
    <w:pPr>
      <w:tabs>
        <w:tab w:val="left" w:pos="340"/>
      </w:tabs>
      <w:spacing w:after="0"/>
      <w:ind w:left="340" w:hanging="34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BB5A7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rsid w:val="00BB5A70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BB5A70"/>
    <w:rPr>
      <w:rFonts w:ascii="Arial" w:eastAsiaTheme="majorEastAsia" w:hAnsi="Arial" w:cstheme="majorBidi"/>
      <w:b/>
      <w:sz w:val="26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BB5A70"/>
    <w:pPr>
      <w:jc w:val="left"/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BB5A70"/>
    <w:rPr>
      <w:rFonts w:ascii="Arial" w:eastAsiaTheme="majorEastAsia" w:hAnsi="Arial" w:cstheme="majorBidi"/>
      <w:b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BB5A70"/>
    <w:pPr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BB5A70"/>
    <w:rPr>
      <w:rFonts w:ascii="Arial" w:eastAsiaTheme="majorEastAsia" w:hAnsi="Arial" w:cstheme="majorBidi"/>
      <w:b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BB5A70"/>
    <w:pPr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BB5A70"/>
    <w:rPr>
      <w:rFonts w:ascii="Arial" w:eastAsiaTheme="majorEastAsia" w:hAnsi="Arial" w:cstheme="majorBidi"/>
      <w:b/>
      <w:iCs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BB5A70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BB5A70"/>
    <w:rPr>
      <w:rFonts w:ascii="Arial" w:eastAsiaTheme="majorEastAsia" w:hAnsi="Arial" w:cstheme="majorBidi"/>
      <w:b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BB5A7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BB5A70"/>
    <w:rPr>
      <w:rFonts w:ascii="Arial" w:eastAsiaTheme="majorEastAsia" w:hAnsi="Arial" w:cstheme="majorBidi"/>
      <w:b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BB5A7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5A70"/>
    <w:rPr>
      <w:rFonts w:asciiTheme="majorHAnsi" w:eastAsiaTheme="majorEastAsia" w:hAnsiTheme="majorHAnsi" w:cstheme="majorBidi"/>
      <w:i/>
      <w:iCs/>
      <w:color w:val="2C3135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BB5A7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5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BB5A7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5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B5A70"/>
  </w:style>
  <w:style w:type="character" w:styleId="Buchtitel">
    <w:name w:val="Book Title"/>
    <w:basedOn w:val="Absatz-Standardschriftart"/>
    <w:uiPriority w:val="33"/>
    <w:semiHidden/>
    <w:qFormat/>
    <w:rsid w:val="00BB5A70"/>
    <w:rPr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BB5A70"/>
    <w:rPr>
      <w:i/>
      <w:iCs/>
      <w:color w:val="59636C" w:themeColor="accent1"/>
    </w:rPr>
  </w:style>
  <w:style w:type="character" w:styleId="SchwacheHervorhebung">
    <w:name w:val="Subtle Emphasis"/>
    <w:basedOn w:val="Absatz-Standardschriftart"/>
    <w:uiPriority w:val="19"/>
    <w:qFormat/>
    <w:rsid w:val="00BB5A7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5A70"/>
    <w:pPr>
      <w:pBdr>
        <w:top w:val="single" w:sz="4" w:space="10" w:color="59636C" w:themeColor="accent1"/>
        <w:bottom w:val="single" w:sz="4" w:space="10" w:color="59636C" w:themeColor="accent1"/>
      </w:pBdr>
      <w:spacing w:before="360" w:after="360"/>
      <w:ind w:left="864" w:right="864"/>
      <w:jc w:val="center"/>
    </w:pPr>
    <w:rPr>
      <w:i/>
      <w:iCs/>
      <w:color w:val="59636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5A70"/>
    <w:rPr>
      <w:rFonts w:ascii="Arial" w:hAnsi="Arial"/>
      <w:i/>
      <w:iCs/>
      <w:color w:val="59636C" w:themeColor="accent1"/>
    </w:rPr>
  </w:style>
  <w:style w:type="table" w:styleId="MittlereListe1-Akzent1">
    <w:name w:val="Medium List 1 Accen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636C" w:themeColor="accen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636C" w:themeColor="accent1"/>
          <w:bottom w:val="single" w:sz="8" w:space="0" w:color="59636C" w:themeColor="accent1"/>
        </w:tcBorders>
      </w:tc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shd w:val="clear" w:color="auto" w:fill="D4D8DC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636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7E8A95" w:themeColor="accent1" w:themeTint="BF"/>
        <w:left w:val="single" w:sz="8" w:space="0" w:color="7E8A95" w:themeColor="accent1" w:themeTint="BF"/>
        <w:bottom w:val="single" w:sz="8" w:space="0" w:color="7E8A95" w:themeColor="accent1" w:themeTint="BF"/>
        <w:right w:val="single" w:sz="8" w:space="0" w:color="7E8A95" w:themeColor="accent1" w:themeTint="BF"/>
        <w:insideH w:val="single" w:sz="8" w:space="0" w:color="7E8A9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8A95" w:themeColor="accent1" w:themeTint="BF"/>
          <w:left w:val="single" w:sz="8" w:space="0" w:color="7E8A95" w:themeColor="accent1" w:themeTint="BF"/>
          <w:bottom w:val="single" w:sz="8" w:space="0" w:color="7E8A95" w:themeColor="accent1" w:themeTint="BF"/>
          <w:right w:val="single" w:sz="8" w:space="0" w:color="7E8A9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8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D8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  <w:insideH w:val="single" w:sz="8" w:space="0" w:color="59636C" w:themeColor="accent1"/>
        <w:insideV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1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H w:val="nil"/>
          <w:insideV w:val="single" w:sz="8" w:space="0" w:color="59636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  <w:shd w:val="clear" w:color="auto" w:fill="D4D8DC" w:themeFill="accent1" w:themeFillTint="3F"/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  <w:shd w:val="clear" w:color="auto" w:fill="D4D8DC" w:themeFill="accent1" w:themeFillTint="3F"/>
      </w:tcPr>
    </w:tblStylePr>
    <w:tblStylePr w:type="band2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  <w:insideV w:val="single" w:sz="8" w:space="0" w:color="59636C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59636C" w:themeColor="accent1"/>
        <w:left w:val="single" w:sz="8" w:space="0" w:color="59636C" w:themeColor="accent1"/>
        <w:bottom w:val="single" w:sz="8" w:space="0" w:color="59636C" w:themeColor="accent1"/>
        <w:right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  <w:tblStylePr w:type="band1Horz">
      <w:tblPr/>
      <w:tcPr>
        <w:tcBorders>
          <w:top w:val="single" w:sz="8" w:space="0" w:color="59636C" w:themeColor="accent1"/>
          <w:left w:val="single" w:sz="8" w:space="0" w:color="59636C" w:themeColor="accent1"/>
          <w:bottom w:val="single" w:sz="8" w:space="0" w:color="59636C" w:themeColor="accent1"/>
          <w:right w:val="single" w:sz="8" w:space="0" w:color="59636C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424A50" w:themeColor="accent1" w:themeShade="BF"/>
    </w:rPr>
    <w:tblPr>
      <w:tblStyleRowBandSize w:val="1"/>
      <w:tblStyleColBandSize w:val="1"/>
      <w:tblBorders>
        <w:top w:val="single" w:sz="8" w:space="0" w:color="59636C" w:themeColor="accent1"/>
        <w:bottom w:val="single" w:sz="8" w:space="0" w:color="59636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636C" w:themeColor="accent1"/>
          <w:left w:val="nil"/>
          <w:bottom w:val="single" w:sz="8" w:space="0" w:color="59636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8DC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798" w:themeFill="accent2" w:themeFillShade="CC"/>
      </w:tcPr>
    </w:tblStylePr>
    <w:tblStylePr w:type="lastRow">
      <w:rPr>
        <w:b/>
        <w:bCs/>
        <w:color w:val="006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81B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1B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locked/>
    <w:rsid w:val="00BB5A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locked/>
    <w:rsid w:val="00BB5A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locked/>
    <w:rsid w:val="00BB5A7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A386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locked/>
    <w:rsid w:val="00BB5A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locked/>
    <w:rsid w:val="00BB5A7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BB5A7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BB5A7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B5A7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BB5A7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BB5A7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BB5A7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BB5A70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BB5A7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BB5A70"/>
  </w:style>
  <w:style w:type="paragraph" w:styleId="StandardWeb">
    <w:name w:val="Normal (Web)"/>
    <w:basedOn w:val="Standard"/>
    <w:uiPriority w:val="99"/>
    <w:semiHidden/>
    <w:unhideWhenUsed/>
    <w:rsid w:val="00BB5A7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B5A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B5A7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5A7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5A7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BB5A70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BB5A7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BB5A70"/>
    <w:pPr>
      <w:pBdr>
        <w:top w:val="single" w:sz="2" w:space="10" w:color="59636C" w:themeColor="accent1"/>
        <w:left w:val="single" w:sz="2" w:space="10" w:color="59636C" w:themeColor="accent1"/>
        <w:bottom w:val="single" w:sz="2" w:space="10" w:color="59636C" w:themeColor="accent1"/>
        <w:right w:val="single" w:sz="2" w:space="10" w:color="59636C" w:themeColor="accent1"/>
      </w:pBdr>
      <w:ind w:left="1152" w:right="1152"/>
    </w:pPr>
    <w:rPr>
      <w:rFonts w:asciiTheme="minorHAnsi" w:eastAsiaTheme="minorEastAsia" w:hAnsiTheme="minorHAnsi"/>
      <w:i/>
      <w:iCs/>
      <w:color w:val="59636C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B5A7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B5A7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BB5A7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BB5A7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B5A7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B5A7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BB5A7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BB5A7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BB5A70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BB5A7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BB5A7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B5A7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BB5A70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BB5A7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BB5A7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BB5A7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B5A70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B5A7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BB5A70"/>
  </w:style>
  <w:style w:type="character" w:customStyle="1" w:styleId="DatumZchn">
    <w:name w:val="Datum Zchn"/>
    <w:basedOn w:val="Absatz-Standardschriftart"/>
    <w:link w:val="Datum"/>
    <w:uiPriority w:val="99"/>
    <w:semiHidden/>
    <w:rsid w:val="00BB5A7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BB5A70"/>
  </w:style>
  <w:style w:type="character" w:customStyle="1" w:styleId="AnredeZchn">
    <w:name w:val="Anrede Zchn"/>
    <w:basedOn w:val="Absatz-Standardschriftart"/>
    <w:link w:val="Anrede"/>
    <w:uiPriority w:val="99"/>
    <w:semiHidden/>
    <w:rsid w:val="00BB5A70"/>
    <w:rPr>
      <w:rFonts w:ascii="Arial" w:hAnsi="Arial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BB5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BB5A7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BB5A7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BB5A7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BB5A7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BB5A7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BB5A7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BB5A7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BB5A70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BB5A7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BB5A70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BB5A70"/>
    <w:pPr>
      <w:numPr>
        <w:numId w:val="23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BB5A70"/>
    <w:pPr>
      <w:numPr>
        <w:numId w:val="24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BB5A70"/>
    <w:pPr>
      <w:numPr>
        <w:numId w:val="2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BB5A70"/>
    <w:pPr>
      <w:numPr>
        <w:numId w:val="2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BB5A70"/>
    <w:pPr>
      <w:numPr>
        <w:numId w:val="2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BB5A70"/>
    <w:pPr>
      <w:numPr>
        <w:numId w:val="28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BB5A70"/>
    <w:pPr>
      <w:numPr>
        <w:numId w:val="29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BB5A7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BB5A7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BB5A7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BB5A7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BB5A70"/>
    <w:pPr>
      <w:numPr>
        <w:numId w:val="30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BB5A70"/>
    <w:pPr>
      <w:numPr>
        <w:numId w:val="31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BB5A7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BB5A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BB5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B5A7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BB5A70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BB5A7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B5A7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B5A7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BB5A70"/>
  </w:style>
  <w:style w:type="character" w:styleId="Zeilennummer">
    <w:name w:val="line number"/>
    <w:basedOn w:val="Absatz-Standardschriftart"/>
    <w:uiPriority w:val="99"/>
    <w:semiHidden/>
    <w:unhideWhenUsed/>
    <w:rsid w:val="00BB5A70"/>
  </w:style>
  <w:style w:type="paragraph" w:styleId="Umschlagabsenderadresse">
    <w:name w:val="envelope return"/>
    <w:basedOn w:val="Standard"/>
    <w:uiPriority w:val="99"/>
    <w:semiHidden/>
    <w:unhideWhenUsed/>
    <w:rsid w:val="00BB5A7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BB5A7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BB5A70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BB5A7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B5A7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B5A7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B5A7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B5A70"/>
    <w:pPr>
      <w:spacing w:after="100"/>
      <w:ind w:left="1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BB5A70"/>
    <w:pPr>
      <w:spacing w:after="0" w:line="240" w:lineRule="auto"/>
      <w:ind w:left="440" w:hanging="220"/>
    </w:pPr>
  </w:style>
  <w:style w:type="character" w:styleId="Erwhnung">
    <w:name w:val="Mention"/>
    <w:basedOn w:val="Absatz-Standardschriftart"/>
    <w:uiPriority w:val="99"/>
    <w:semiHidden/>
    <w:unhideWhenUsed/>
    <w:rsid w:val="00797C91"/>
    <w:rPr>
      <w:color w:val="2B579A"/>
      <w:shd w:val="clear" w:color="auto" w:fill="E6E6E6"/>
    </w:rPr>
  </w:style>
  <w:style w:type="paragraph" w:customStyle="1" w:styleId="Listing">
    <w:name w:val="Listing"/>
    <w:basedOn w:val="Standard"/>
    <w:qFormat/>
    <w:rsid w:val="006020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contextualSpacing/>
    </w:pPr>
    <w:rPr>
      <w:rFonts w:ascii="Consolas" w:hAnsi="Consolas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3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03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9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73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elljutic/Downloads/Deckblatt_Bachelorarbeit_DKE/BachelorMasterTemplate_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D64BCE0859D944AA39204F15F76F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199C11-D0C3-4C4E-AE0D-FE35A7BD44DE}"/>
      </w:docPartPr>
      <w:docPartBody>
        <w:p w:rsidR="00000000" w:rsidRDefault="00F95BB0">
          <w:pPr>
            <w:pStyle w:val="18D64BCE0859D944AA39204F15F76F46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80A06F7DCDE89B4FB31302473974E9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B90D0-0818-8B45-817A-4DE518642214}"/>
      </w:docPartPr>
      <w:docPartBody>
        <w:p w:rsidR="00000000" w:rsidRDefault="00F95BB0">
          <w:pPr>
            <w:pStyle w:val="80A06F7DCDE89B4FB31302473974E970"/>
          </w:pPr>
          <w:r w:rsidRPr="00EE3DA8">
            <w:rPr>
              <w:rStyle w:val="Platzhaltertext"/>
            </w:rPr>
            <w:t>Wählen Sie ein Element aus.</w:t>
          </w:r>
        </w:p>
      </w:docPartBody>
    </w:docPart>
    <w:docPart>
      <w:docPartPr>
        <w:name w:val="DFE20FB101C7E94F87A5DA496769F4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6127A5-E377-8D49-9DAE-35C04403A2B2}"/>
      </w:docPartPr>
      <w:docPartBody>
        <w:p w:rsidR="00000000" w:rsidRDefault="00F95BB0">
          <w:pPr>
            <w:pStyle w:val="DFE20FB101C7E94F87A5DA496769F4BD"/>
          </w:pPr>
          <w:r w:rsidRPr="00EE3DA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0"/>
    <w:rsid w:val="00F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8D64BCE0859D944AA39204F15F76F46">
    <w:name w:val="18D64BCE0859D944AA39204F15F76F46"/>
  </w:style>
  <w:style w:type="paragraph" w:customStyle="1" w:styleId="80A06F7DCDE89B4FB31302473974E970">
    <w:name w:val="80A06F7DCDE89B4FB31302473974E970"/>
  </w:style>
  <w:style w:type="paragraph" w:customStyle="1" w:styleId="DFE20FB101C7E94F87A5DA496769F4BD">
    <w:name w:val="DFE20FB101C7E94F87A5DA496769F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BA223-45ED-4E0B-9233-FC478986B477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FE8F4F54-49F2-9E43-8486-BB4AE9E2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BachelorMasterTemplate_DE.dotx</Template>
  <TotalTime>0</TotalTime>
  <Pages>9</Pages>
  <Words>716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Anel Ljutic</dc:creator>
  <cp:keywords/>
  <cp:lastModifiedBy>Anel Ljutic</cp:lastModifiedBy>
  <cp:revision>1</cp:revision>
  <cp:lastPrinted>2017-06-27T11:30:00Z</cp:lastPrinted>
  <dcterms:created xsi:type="dcterms:W3CDTF">2020-06-21T18:43:00Z</dcterms:created>
  <dcterms:modified xsi:type="dcterms:W3CDTF">2020-06-21T19:27:00Z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False</vt:lpwstr>
  </property>
</Properties>
</file>